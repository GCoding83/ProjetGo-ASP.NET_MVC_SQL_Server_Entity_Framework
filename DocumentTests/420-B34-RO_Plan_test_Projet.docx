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818F3" w14:textId="29A0B1E5" w:rsidR="00BF016B" w:rsidRPr="00366DB6" w:rsidRDefault="000978AC" w:rsidP="00BD07FD">
      <w:pPr>
        <w:pStyle w:val="Titredocument"/>
        <w:jc w:val="center"/>
        <w:rPr>
          <w:rFonts w:ascii="Calibri" w:hAnsi="Calibri" w:cs="Calibri Light"/>
          <w:b w:val="0"/>
          <w:bCs/>
          <w:lang w:val="fr-CA"/>
        </w:rPr>
      </w:pPr>
      <w:r w:rsidRPr="00366DB6">
        <w:rPr>
          <w:rFonts w:ascii="Calibri" w:hAnsi="Calibri" w:cs="Calibri Light"/>
          <w:b w:val="0"/>
          <w:bCs/>
          <w:lang w:val="fr-CA"/>
        </w:rPr>
        <w:t xml:space="preserve">Plan de </w:t>
      </w:r>
      <w:r w:rsidR="00273044" w:rsidRPr="00366DB6">
        <w:rPr>
          <w:rFonts w:ascii="Calibri" w:hAnsi="Calibri" w:cs="Calibri Light"/>
          <w:b w:val="0"/>
          <w:bCs/>
          <w:lang w:val="fr-CA"/>
        </w:rPr>
        <w:t>Test</w:t>
      </w:r>
      <w:r w:rsidRPr="00366DB6">
        <w:rPr>
          <w:rFonts w:ascii="Calibri" w:hAnsi="Calibri" w:cs="Calibri Light"/>
          <w:b w:val="0"/>
          <w:bCs/>
          <w:lang w:val="fr-CA"/>
        </w:rPr>
        <w:t xml:space="preserve"> Logiciel</w:t>
      </w:r>
    </w:p>
    <w:p w14:paraId="3167F7A9" w14:textId="77777777" w:rsidR="00BF016B" w:rsidRPr="00366DB6" w:rsidRDefault="00BF016B">
      <w:pPr>
        <w:rPr>
          <w:rFonts w:ascii="Calibri" w:hAnsi="Calibri" w:cs="Calibri Light"/>
          <w:bCs/>
          <w:lang w:val="fr-CA"/>
        </w:rPr>
      </w:pPr>
    </w:p>
    <w:p w14:paraId="7C94D31A" w14:textId="110F05CA" w:rsidR="00BF016B" w:rsidRPr="00366DB6" w:rsidRDefault="00BF016B">
      <w:pPr>
        <w:pStyle w:val="Title"/>
        <w:rPr>
          <w:rFonts w:ascii="Calibri" w:hAnsi="Calibri" w:cs="Calibri Light"/>
          <w:b w:val="0"/>
          <w:bCs/>
          <w:lang w:val="fr-CA"/>
        </w:rPr>
        <w:sectPr w:rsidR="00BF016B" w:rsidRPr="00366DB6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44FBC80" w14:textId="77777777" w:rsidR="00273044" w:rsidRPr="00366DB6" w:rsidRDefault="00273044" w:rsidP="00273044">
      <w:pPr>
        <w:pStyle w:val="Title"/>
        <w:ind w:left="720"/>
        <w:jc w:val="left"/>
        <w:rPr>
          <w:rFonts w:ascii="Calibri" w:hAnsi="Calibri" w:cs="Calibri Light"/>
          <w:b w:val="0"/>
          <w:bCs/>
          <w:lang w:val="fr-CA"/>
        </w:rPr>
      </w:pPr>
    </w:p>
    <w:p w14:paraId="2F6A7E77" w14:textId="08C88E7D" w:rsidR="00BF016B" w:rsidRPr="00366DB6" w:rsidRDefault="00BF016B" w:rsidP="007A5B37">
      <w:pPr>
        <w:rPr>
          <w:rFonts w:ascii="Calibri" w:hAnsi="Calibri" w:cs="Calibri Light"/>
          <w:bCs/>
          <w:lang w:val="fr-CA"/>
        </w:rPr>
      </w:pPr>
      <w:r w:rsidRPr="00366DB6">
        <w:rPr>
          <w:rFonts w:ascii="Calibri" w:hAnsi="Calibri" w:cs="Calibri Light"/>
          <w:bCs/>
          <w:lang w:val="fr-CA"/>
        </w:rPr>
        <w:t>Table des matières</w:t>
      </w:r>
    </w:p>
    <w:p w14:paraId="6651657B" w14:textId="2EB55C84" w:rsidR="00C80B8D" w:rsidRPr="00366DB6" w:rsidRDefault="00BF016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</w:pPr>
      <w:r w:rsidRPr="00366DB6">
        <w:rPr>
          <w:bCs/>
          <w:noProof/>
          <w:lang w:val="fr-CA"/>
        </w:rPr>
        <w:fldChar w:fldCharType="begin"/>
      </w:r>
      <w:r w:rsidRPr="00366DB6">
        <w:rPr>
          <w:bCs/>
          <w:noProof/>
          <w:lang w:val="fr-CA"/>
        </w:rPr>
        <w:instrText xml:space="preserve"> TOC \o "1-3" </w:instrText>
      </w:r>
      <w:r w:rsidRPr="00366DB6">
        <w:rPr>
          <w:bCs/>
          <w:noProof/>
          <w:lang w:val="fr-CA"/>
        </w:rPr>
        <w:fldChar w:fldCharType="separate"/>
      </w:r>
      <w:r w:rsidR="00C80B8D" w:rsidRPr="00366DB6">
        <w:rPr>
          <w:bCs/>
          <w:noProof/>
          <w:lang w:val="fr-CA"/>
        </w:rPr>
        <w:t>1.</w:t>
      </w:r>
      <w:r w:rsidR="00C80B8D"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 w:rsidR="00C80B8D" w:rsidRPr="00366DB6">
        <w:rPr>
          <w:bCs/>
          <w:noProof/>
          <w:lang w:val="fr-CA"/>
        </w:rPr>
        <w:t>Objectif</w:t>
      </w:r>
      <w:r w:rsidR="00C80B8D" w:rsidRPr="0049375A">
        <w:rPr>
          <w:bCs/>
          <w:noProof/>
          <w:lang w:val="fr-CA"/>
        </w:rPr>
        <w:tab/>
      </w:r>
      <w:r w:rsidR="00C80B8D" w:rsidRPr="00366DB6">
        <w:rPr>
          <w:bCs/>
          <w:noProof/>
        </w:rPr>
        <w:fldChar w:fldCharType="begin"/>
      </w:r>
      <w:r w:rsidR="00C80B8D" w:rsidRPr="0049375A">
        <w:rPr>
          <w:bCs/>
          <w:noProof/>
          <w:lang w:val="fr-CA"/>
        </w:rPr>
        <w:instrText xml:space="preserve"> PAGEREF _Toc25882112 \h </w:instrText>
      </w:r>
      <w:r w:rsidR="00C80B8D" w:rsidRPr="00366DB6">
        <w:rPr>
          <w:bCs/>
          <w:noProof/>
        </w:rPr>
      </w:r>
      <w:r w:rsidR="00C80B8D" w:rsidRPr="00366DB6">
        <w:rPr>
          <w:bCs/>
          <w:noProof/>
        </w:rPr>
        <w:fldChar w:fldCharType="separate"/>
      </w:r>
      <w:r w:rsidR="008C7C47" w:rsidRPr="0049375A">
        <w:rPr>
          <w:bCs/>
          <w:noProof/>
          <w:lang w:val="fr-CA"/>
        </w:rPr>
        <w:t>3</w:t>
      </w:r>
      <w:r w:rsidR="00C80B8D" w:rsidRPr="00366DB6">
        <w:rPr>
          <w:bCs/>
          <w:noProof/>
        </w:rPr>
        <w:fldChar w:fldCharType="end"/>
      </w:r>
    </w:p>
    <w:p w14:paraId="5BAF001D" w14:textId="7E68EE06" w:rsidR="00C80B8D" w:rsidRPr="00366DB6" w:rsidRDefault="00C80B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</w:pPr>
      <w:r w:rsidRPr="00366DB6">
        <w:rPr>
          <w:bCs/>
          <w:noProof/>
          <w:lang w:val="fr-CA"/>
        </w:rPr>
        <w:t>2.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 w:rsidRPr="00366DB6">
        <w:rPr>
          <w:bCs/>
          <w:noProof/>
          <w:lang w:val="fr-CA"/>
        </w:rPr>
        <w:t>Documents de référence</w:t>
      </w:r>
      <w:r w:rsidRPr="0049375A">
        <w:rPr>
          <w:bCs/>
          <w:noProof/>
          <w:lang w:val="fr-CA"/>
        </w:rPr>
        <w:tab/>
      </w:r>
      <w:r w:rsidRPr="00366DB6">
        <w:rPr>
          <w:bCs/>
          <w:noProof/>
        </w:rPr>
        <w:fldChar w:fldCharType="begin"/>
      </w:r>
      <w:r w:rsidRPr="0049375A">
        <w:rPr>
          <w:bCs/>
          <w:noProof/>
          <w:lang w:val="fr-CA"/>
        </w:rPr>
        <w:instrText xml:space="preserve"> PAGEREF _Toc25882113 \h </w:instrText>
      </w:r>
      <w:r w:rsidRPr="00366DB6">
        <w:rPr>
          <w:bCs/>
          <w:noProof/>
        </w:rPr>
      </w:r>
      <w:r w:rsidRPr="00366DB6">
        <w:rPr>
          <w:bCs/>
          <w:noProof/>
        </w:rPr>
        <w:fldChar w:fldCharType="separate"/>
      </w:r>
      <w:r w:rsidR="008C7C47" w:rsidRPr="0049375A">
        <w:rPr>
          <w:bCs/>
          <w:noProof/>
          <w:lang w:val="fr-CA"/>
        </w:rPr>
        <w:t>3</w:t>
      </w:r>
      <w:r w:rsidRPr="00366DB6">
        <w:rPr>
          <w:bCs/>
          <w:noProof/>
        </w:rPr>
        <w:fldChar w:fldCharType="end"/>
      </w:r>
    </w:p>
    <w:p w14:paraId="63A44FF8" w14:textId="4A6D6173" w:rsidR="00C80B8D" w:rsidRPr="00366DB6" w:rsidRDefault="00C80B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</w:pPr>
      <w:r w:rsidRPr="00366DB6">
        <w:rPr>
          <w:bCs/>
          <w:noProof/>
          <w:lang w:val="fr-CA"/>
        </w:rPr>
        <w:t>3.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 w:rsidRPr="00366DB6">
        <w:rPr>
          <w:bCs/>
          <w:noProof/>
          <w:lang w:val="fr-CA"/>
        </w:rPr>
        <w:t>Vue d’ensemble du logiciel</w:t>
      </w:r>
      <w:r w:rsidRPr="0049375A">
        <w:rPr>
          <w:bCs/>
          <w:noProof/>
          <w:lang w:val="fr-CA"/>
        </w:rPr>
        <w:tab/>
      </w:r>
      <w:r w:rsidRPr="00366DB6">
        <w:rPr>
          <w:bCs/>
          <w:noProof/>
        </w:rPr>
        <w:fldChar w:fldCharType="begin"/>
      </w:r>
      <w:r w:rsidRPr="0049375A">
        <w:rPr>
          <w:bCs/>
          <w:noProof/>
          <w:lang w:val="fr-CA"/>
        </w:rPr>
        <w:instrText xml:space="preserve"> PAGEREF _Toc25882114 \h </w:instrText>
      </w:r>
      <w:r w:rsidRPr="00366DB6">
        <w:rPr>
          <w:bCs/>
          <w:noProof/>
        </w:rPr>
      </w:r>
      <w:r w:rsidRPr="00366DB6">
        <w:rPr>
          <w:bCs/>
          <w:noProof/>
        </w:rPr>
        <w:fldChar w:fldCharType="separate"/>
      </w:r>
      <w:r w:rsidR="008C7C47" w:rsidRPr="0049375A">
        <w:rPr>
          <w:bCs/>
          <w:noProof/>
          <w:lang w:val="fr-CA"/>
        </w:rPr>
        <w:t>3</w:t>
      </w:r>
      <w:r w:rsidRPr="00366DB6">
        <w:rPr>
          <w:bCs/>
          <w:noProof/>
        </w:rPr>
        <w:fldChar w:fldCharType="end"/>
      </w:r>
    </w:p>
    <w:p w14:paraId="319CCB77" w14:textId="7D54D60E" w:rsidR="00C80B8D" w:rsidRPr="00366DB6" w:rsidRDefault="00C80B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</w:pPr>
      <w:r w:rsidRPr="00366DB6">
        <w:rPr>
          <w:bCs/>
          <w:noProof/>
          <w:lang w:val="fr-CA"/>
        </w:rPr>
        <w:t>4.</w:t>
      </w:r>
      <w:r w:rsidRPr="00093F3B">
        <w:rPr>
          <w:bCs/>
          <w:noProof/>
          <w:lang w:val="fr-CA"/>
        </w:rPr>
        <w:tab/>
      </w:r>
      <w:r w:rsidRPr="00366DB6">
        <w:rPr>
          <w:bCs/>
          <w:noProof/>
          <w:lang w:val="fr-CA"/>
        </w:rPr>
        <w:t>Liste des fonctionnalités à tester</w:t>
      </w:r>
      <w:r w:rsidRPr="0049375A">
        <w:rPr>
          <w:bCs/>
          <w:noProof/>
          <w:lang w:val="fr-CA"/>
        </w:rPr>
        <w:tab/>
      </w:r>
      <w:r w:rsidRPr="00366DB6">
        <w:rPr>
          <w:bCs/>
          <w:noProof/>
        </w:rPr>
        <w:fldChar w:fldCharType="begin"/>
      </w:r>
      <w:r w:rsidRPr="0049375A">
        <w:rPr>
          <w:bCs/>
          <w:noProof/>
          <w:lang w:val="fr-CA"/>
        </w:rPr>
        <w:instrText xml:space="preserve"> PAGEREF _Toc25882115 \h </w:instrText>
      </w:r>
      <w:r w:rsidRPr="00366DB6">
        <w:rPr>
          <w:bCs/>
          <w:noProof/>
        </w:rPr>
      </w:r>
      <w:r w:rsidRPr="00366DB6">
        <w:rPr>
          <w:bCs/>
          <w:noProof/>
        </w:rPr>
        <w:fldChar w:fldCharType="separate"/>
      </w:r>
      <w:r w:rsidR="008C7C47" w:rsidRPr="0049375A">
        <w:rPr>
          <w:bCs/>
          <w:noProof/>
          <w:lang w:val="fr-CA"/>
        </w:rPr>
        <w:t>3</w:t>
      </w:r>
      <w:r w:rsidRPr="00366DB6">
        <w:rPr>
          <w:bCs/>
          <w:noProof/>
        </w:rPr>
        <w:fldChar w:fldCharType="end"/>
      </w:r>
    </w:p>
    <w:p w14:paraId="67365D0F" w14:textId="6206567E" w:rsidR="00C80B8D" w:rsidRPr="00366DB6" w:rsidRDefault="00C80B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</w:pPr>
      <w:r w:rsidRPr="00366DB6">
        <w:rPr>
          <w:bCs/>
          <w:noProof/>
          <w:lang w:val="fr-CA"/>
        </w:rPr>
        <w:t>5.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 w:rsidRPr="0049375A">
        <w:rPr>
          <w:bCs/>
          <w:noProof/>
          <w:lang w:val="fr-CA"/>
        </w:rPr>
        <w:t>Cas de tests</w:t>
      </w:r>
      <w:r w:rsidRPr="0049375A">
        <w:rPr>
          <w:bCs/>
          <w:noProof/>
          <w:lang w:val="fr-CA"/>
        </w:rPr>
        <w:tab/>
      </w:r>
      <w:r w:rsidRPr="00366DB6">
        <w:rPr>
          <w:bCs/>
          <w:noProof/>
        </w:rPr>
        <w:fldChar w:fldCharType="begin"/>
      </w:r>
      <w:r w:rsidRPr="0049375A">
        <w:rPr>
          <w:bCs/>
          <w:noProof/>
          <w:lang w:val="fr-CA"/>
        </w:rPr>
        <w:instrText xml:space="preserve"> PAGEREF _Toc25882116 \h </w:instrText>
      </w:r>
      <w:r w:rsidRPr="00366DB6">
        <w:rPr>
          <w:bCs/>
          <w:noProof/>
        </w:rPr>
      </w:r>
      <w:r w:rsidRPr="00366DB6">
        <w:rPr>
          <w:bCs/>
          <w:noProof/>
        </w:rPr>
        <w:fldChar w:fldCharType="separate"/>
      </w:r>
      <w:r w:rsidR="008C7C47" w:rsidRPr="0049375A">
        <w:rPr>
          <w:bCs/>
          <w:noProof/>
          <w:lang w:val="fr-CA"/>
        </w:rPr>
        <w:t>4</w:t>
      </w:r>
      <w:r w:rsidRPr="00366DB6">
        <w:rPr>
          <w:bCs/>
          <w:noProof/>
        </w:rPr>
        <w:fldChar w:fldCharType="end"/>
      </w:r>
    </w:p>
    <w:p w14:paraId="2B9CF792" w14:textId="5AA56153" w:rsidR="00C80B8D" w:rsidRPr="00366DB6" w:rsidRDefault="00C80B8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</w:pPr>
      <w:r w:rsidRPr="0049375A">
        <w:rPr>
          <w:bCs/>
          <w:noProof/>
          <w:lang w:val="fr-CA"/>
        </w:rPr>
        <w:t>5.1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 w:rsidR="00093F3B">
        <w:rPr>
          <w:bCs/>
          <w:noProof/>
          <w:lang w:val="fr-CA"/>
        </w:rPr>
        <w:t>Vérifier l'affichage des pages</w:t>
      </w:r>
      <w:r w:rsidRPr="0049375A">
        <w:rPr>
          <w:bCs/>
          <w:noProof/>
          <w:lang w:val="fr-CA"/>
        </w:rPr>
        <w:tab/>
      </w:r>
      <w:r w:rsidRPr="00366DB6">
        <w:rPr>
          <w:bCs/>
          <w:noProof/>
        </w:rPr>
        <w:fldChar w:fldCharType="begin"/>
      </w:r>
      <w:r w:rsidRPr="0049375A">
        <w:rPr>
          <w:bCs/>
          <w:noProof/>
          <w:lang w:val="fr-CA"/>
        </w:rPr>
        <w:instrText xml:space="preserve"> PAGEREF _Toc25882117 \h </w:instrText>
      </w:r>
      <w:r w:rsidRPr="00366DB6">
        <w:rPr>
          <w:bCs/>
          <w:noProof/>
        </w:rPr>
      </w:r>
      <w:r w:rsidRPr="00366DB6">
        <w:rPr>
          <w:bCs/>
          <w:noProof/>
        </w:rPr>
        <w:fldChar w:fldCharType="separate"/>
      </w:r>
      <w:r w:rsidR="008C7C47" w:rsidRPr="0049375A">
        <w:rPr>
          <w:bCs/>
          <w:noProof/>
          <w:lang w:val="fr-CA"/>
        </w:rPr>
        <w:t>4</w:t>
      </w:r>
      <w:r w:rsidRPr="00366DB6">
        <w:rPr>
          <w:bCs/>
          <w:noProof/>
        </w:rPr>
        <w:fldChar w:fldCharType="end"/>
      </w:r>
    </w:p>
    <w:p w14:paraId="3FD25DD4" w14:textId="64B60210" w:rsidR="00C80B8D" w:rsidRPr="00366DB6" w:rsidRDefault="00C80B8D">
      <w:pPr>
        <w:pStyle w:val="TOC3"/>
        <w:rPr>
          <w:rFonts w:asciiTheme="minorHAnsi" w:eastAsiaTheme="minorEastAsia" w:hAnsiTheme="minorHAnsi" w:cstheme="minorBidi"/>
          <w:bCs/>
          <w:szCs w:val="22"/>
          <w:lang w:val="fr-FR" w:eastAsia="fr-FR"/>
        </w:rPr>
      </w:pPr>
      <w:r w:rsidRPr="0049375A">
        <w:rPr>
          <w:bCs/>
          <w:lang w:val="fr-CA"/>
        </w:rPr>
        <w:t>5.1.1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49375A">
        <w:rPr>
          <w:bCs/>
          <w:lang w:val="fr-CA"/>
        </w:rPr>
        <w:t>Objet du test</w:t>
      </w:r>
      <w:r w:rsidRPr="0049375A">
        <w:rPr>
          <w:bCs/>
          <w:lang w:val="fr-CA"/>
        </w:rPr>
        <w:tab/>
      </w:r>
      <w:r w:rsidRPr="00366DB6">
        <w:rPr>
          <w:bCs/>
        </w:rPr>
        <w:fldChar w:fldCharType="begin"/>
      </w:r>
      <w:r w:rsidRPr="0049375A">
        <w:rPr>
          <w:bCs/>
          <w:lang w:val="fr-CA"/>
        </w:rPr>
        <w:instrText xml:space="preserve"> PAGEREF _Toc25882118 \h </w:instrText>
      </w:r>
      <w:r w:rsidRPr="00366DB6">
        <w:rPr>
          <w:bCs/>
        </w:rPr>
      </w:r>
      <w:r w:rsidRPr="00366DB6">
        <w:rPr>
          <w:bCs/>
        </w:rPr>
        <w:fldChar w:fldCharType="separate"/>
      </w:r>
      <w:r w:rsidR="008C7C47" w:rsidRPr="0049375A">
        <w:rPr>
          <w:bCs/>
          <w:lang w:val="fr-CA"/>
        </w:rPr>
        <w:t>4</w:t>
      </w:r>
      <w:r w:rsidRPr="00366DB6">
        <w:rPr>
          <w:bCs/>
        </w:rPr>
        <w:fldChar w:fldCharType="end"/>
      </w:r>
    </w:p>
    <w:p w14:paraId="59CBDD0C" w14:textId="7CEBF02B" w:rsidR="00AE3880" w:rsidRPr="005452FE" w:rsidRDefault="00C80B8D" w:rsidP="00AE3880">
      <w:pPr>
        <w:pStyle w:val="TOC3"/>
        <w:rPr>
          <w:bCs/>
          <w:lang w:val="fr-CA"/>
        </w:rPr>
      </w:pPr>
      <w:r w:rsidRPr="00093F3B">
        <w:rPr>
          <w:bCs/>
          <w:lang w:val="fr-CA"/>
        </w:rPr>
        <w:t>5.1.2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093F3B">
        <w:rPr>
          <w:bCs/>
          <w:lang w:val="fr-CA"/>
        </w:rPr>
        <w:t>Description du test</w:t>
      </w:r>
      <w:r w:rsidRPr="00093F3B">
        <w:rPr>
          <w:bCs/>
          <w:lang w:val="fr-CA"/>
        </w:rPr>
        <w:tab/>
      </w:r>
      <w:r w:rsidR="00AE3880" w:rsidRPr="005452FE">
        <w:rPr>
          <w:bCs/>
          <w:lang w:val="fr-CA"/>
        </w:rPr>
        <w:t>5</w:t>
      </w:r>
    </w:p>
    <w:p w14:paraId="31BE316E" w14:textId="77777777" w:rsidR="00093F3B" w:rsidRPr="005452FE" w:rsidRDefault="00093F3B" w:rsidP="00093F3B">
      <w:pPr>
        <w:rPr>
          <w:rFonts w:eastAsiaTheme="minorEastAsia"/>
          <w:lang w:val="fr-CA"/>
        </w:rPr>
      </w:pPr>
    </w:p>
    <w:p w14:paraId="64AE70A1" w14:textId="38990682" w:rsidR="00C80B8D" w:rsidRPr="00093F3B" w:rsidRDefault="00C80B8D">
      <w:pPr>
        <w:pStyle w:val="TOC2"/>
        <w:tabs>
          <w:tab w:val="left" w:pos="990"/>
        </w:tabs>
        <w:rPr>
          <w:bCs/>
          <w:noProof/>
          <w:lang w:val="fr-CA"/>
        </w:rPr>
      </w:pPr>
      <w:r w:rsidRPr="00093F3B">
        <w:rPr>
          <w:bCs/>
          <w:noProof/>
          <w:lang w:val="fr-CA"/>
        </w:rPr>
        <w:t>5.2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 w:rsidR="00093F3B">
        <w:rPr>
          <w:bCs/>
          <w:noProof/>
          <w:lang w:val="fr-CA"/>
        </w:rPr>
        <w:t>V</w:t>
      </w:r>
      <w:r w:rsidR="00093F3B" w:rsidRPr="00093F3B">
        <w:rPr>
          <w:bCs/>
          <w:lang w:val="fr-CA"/>
        </w:rPr>
        <w:t>érifier le paiement</w:t>
      </w:r>
      <w:r w:rsidR="00093F3B" w:rsidRPr="00093F3B">
        <w:rPr>
          <w:bCs/>
          <w:noProof/>
          <w:lang w:val="fr-CA"/>
        </w:rPr>
        <w:t xml:space="preserve"> </w:t>
      </w:r>
      <w:r w:rsidRPr="00093F3B">
        <w:rPr>
          <w:bCs/>
          <w:noProof/>
          <w:lang w:val="fr-CA"/>
        </w:rPr>
        <w:tab/>
      </w:r>
      <w:r w:rsidRPr="00366DB6">
        <w:rPr>
          <w:bCs/>
          <w:noProof/>
        </w:rPr>
        <w:fldChar w:fldCharType="begin"/>
      </w:r>
      <w:r w:rsidRPr="00093F3B">
        <w:rPr>
          <w:bCs/>
          <w:noProof/>
          <w:lang w:val="fr-CA"/>
        </w:rPr>
        <w:instrText xml:space="preserve"> PAGEREF _Toc25882120 \h </w:instrText>
      </w:r>
      <w:r w:rsidRPr="00366DB6">
        <w:rPr>
          <w:bCs/>
          <w:noProof/>
        </w:rPr>
      </w:r>
      <w:r w:rsidRPr="00366DB6">
        <w:rPr>
          <w:bCs/>
          <w:noProof/>
        </w:rPr>
        <w:fldChar w:fldCharType="separate"/>
      </w:r>
      <w:r w:rsidR="008C7C47" w:rsidRPr="00093F3B">
        <w:rPr>
          <w:bCs/>
          <w:noProof/>
          <w:lang w:val="fr-CA"/>
        </w:rPr>
        <w:t>5</w:t>
      </w:r>
      <w:r w:rsidRPr="00366DB6">
        <w:rPr>
          <w:bCs/>
          <w:noProof/>
        </w:rPr>
        <w:fldChar w:fldCharType="end"/>
      </w:r>
    </w:p>
    <w:p w14:paraId="668DC1ED" w14:textId="0B8021C2" w:rsidR="00093F3B" w:rsidRPr="00093F3B" w:rsidRDefault="00093F3B" w:rsidP="00093F3B">
      <w:pPr>
        <w:pStyle w:val="TOC3"/>
        <w:rPr>
          <w:bCs/>
          <w:lang w:val="fr-CA"/>
        </w:rPr>
      </w:pPr>
      <w:r w:rsidRPr="0049375A">
        <w:rPr>
          <w:bCs/>
          <w:lang w:val="fr-CA"/>
        </w:rPr>
        <w:t>5.</w:t>
      </w:r>
      <w:r>
        <w:rPr>
          <w:bCs/>
          <w:lang w:val="fr-CA"/>
        </w:rPr>
        <w:t>2</w:t>
      </w:r>
      <w:r w:rsidRPr="0049375A">
        <w:rPr>
          <w:bCs/>
          <w:lang w:val="fr-CA"/>
        </w:rPr>
        <w:t>.1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49375A">
        <w:rPr>
          <w:bCs/>
          <w:lang w:val="fr-CA"/>
        </w:rPr>
        <w:t>Objet du test</w:t>
      </w:r>
      <w:r w:rsidRPr="0049375A">
        <w:rPr>
          <w:bCs/>
          <w:lang w:val="fr-CA"/>
        </w:rPr>
        <w:tab/>
      </w:r>
      <w:r w:rsidR="00AE3880">
        <w:rPr>
          <w:bCs/>
          <w:lang w:val="fr-CA"/>
        </w:rPr>
        <w:t>5</w:t>
      </w:r>
    </w:p>
    <w:p w14:paraId="619B71C1" w14:textId="26C14B21" w:rsidR="00093F3B" w:rsidRPr="00093F3B" w:rsidRDefault="00093F3B" w:rsidP="00093F3B">
      <w:pPr>
        <w:ind w:left="270" w:firstLine="720"/>
        <w:rPr>
          <w:rFonts w:eastAsiaTheme="minorEastAsia"/>
          <w:lang w:val="fr-CA"/>
        </w:rPr>
      </w:pPr>
      <w:r w:rsidRPr="00093F3B">
        <w:rPr>
          <w:bCs/>
          <w:lang w:val="fr-CA"/>
        </w:rPr>
        <w:t>5.</w:t>
      </w:r>
      <w:r>
        <w:rPr>
          <w:bCs/>
          <w:lang w:val="fr-CA"/>
        </w:rPr>
        <w:t>2</w:t>
      </w:r>
      <w:r w:rsidRPr="00093F3B">
        <w:rPr>
          <w:bCs/>
          <w:lang w:val="fr-CA"/>
        </w:rPr>
        <w:t>.2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093F3B">
        <w:rPr>
          <w:bCs/>
          <w:lang w:val="fr-CA"/>
        </w:rPr>
        <w:t>Description du test</w:t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  <w:t xml:space="preserve">           6</w:t>
      </w:r>
    </w:p>
    <w:p w14:paraId="426F74A4" w14:textId="77777777" w:rsidR="00093F3B" w:rsidRPr="00366DB6" w:rsidRDefault="00BF016B" w:rsidP="00093F3B">
      <w:pPr>
        <w:pStyle w:val="TOC3"/>
        <w:rPr>
          <w:rFonts w:asciiTheme="minorHAnsi" w:eastAsiaTheme="minorEastAsia" w:hAnsiTheme="minorHAnsi" w:cstheme="minorBidi"/>
          <w:bCs/>
          <w:szCs w:val="22"/>
          <w:lang w:val="fr-FR" w:eastAsia="fr-FR"/>
        </w:rPr>
      </w:pPr>
      <w:r w:rsidRPr="00366DB6">
        <w:rPr>
          <w:rFonts w:ascii="Calibri" w:hAnsi="Calibri" w:cs="Calibri Light"/>
          <w:bCs/>
          <w:lang w:val="fr-CA"/>
        </w:rPr>
        <w:fldChar w:fldCharType="end"/>
      </w:r>
    </w:p>
    <w:p w14:paraId="48DA8B33" w14:textId="37F01522" w:rsidR="00093F3B" w:rsidRPr="003419DC" w:rsidRDefault="00093F3B" w:rsidP="00093F3B">
      <w:pPr>
        <w:pStyle w:val="TOC2"/>
        <w:tabs>
          <w:tab w:val="left" w:pos="990"/>
        </w:tabs>
        <w:rPr>
          <w:bCs/>
          <w:noProof/>
          <w:lang w:val="fr-CA"/>
        </w:rPr>
      </w:pPr>
      <w:r w:rsidRPr="00093F3B">
        <w:rPr>
          <w:bCs/>
          <w:noProof/>
          <w:lang w:val="fr-CA"/>
        </w:rPr>
        <w:t>5.</w:t>
      </w:r>
      <w:r>
        <w:rPr>
          <w:bCs/>
          <w:noProof/>
          <w:lang w:val="fr-CA"/>
        </w:rPr>
        <w:t>3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>
        <w:rPr>
          <w:bCs/>
          <w:noProof/>
          <w:lang w:val="fr-CA"/>
        </w:rPr>
        <w:t>Vérifier la fonctionnalité de connexion au site</w:t>
      </w:r>
      <w:r w:rsidRPr="00093F3B">
        <w:rPr>
          <w:bCs/>
          <w:noProof/>
          <w:lang w:val="fr-CA"/>
        </w:rPr>
        <w:t xml:space="preserve"> </w:t>
      </w:r>
      <w:r w:rsidRPr="00093F3B">
        <w:rPr>
          <w:bCs/>
          <w:noProof/>
          <w:lang w:val="fr-CA"/>
        </w:rPr>
        <w:tab/>
      </w:r>
      <w:r w:rsidR="003419DC" w:rsidRPr="003419DC">
        <w:rPr>
          <w:bCs/>
          <w:noProof/>
          <w:lang w:val="fr-CA"/>
        </w:rPr>
        <w:t>7</w:t>
      </w:r>
    </w:p>
    <w:p w14:paraId="031AF248" w14:textId="7457499E" w:rsidR="00093F3B" w:rsidRPr="00093F3B" w:rsidRDefault="00093F3B" w:rsidP="00093F3B">
      <w:pPr>
        <w:pStyle w:val="TOC3"/>
        <w:rPr>
          <w:bCs/>
          <w:lang w:val="fr-CA"/>
        </w:rPr>
      </w:pPr>
      <w:r w:rsidRPr="0049375A">
        <w:rPr>
          <w:bCs/>
          <w:lang w:val="fr-CA"/>
        </w:rPr>
        <w:t>5.</w:t>
      </w:r>
      <w:r w:rsidR="00886C4C">
        <w:rPr>
          <w:bCs/>
          <w:lang w:val="fr-CA"/>
        </w:rPr>
        <w:t>3</w:t>
      </w:r>
      <w:r w:rsidRPr="0049375A">
        <w:rPr>
          <w:bCs/>
          <w:lang w:val="fr-CA"/>
        </w:rPr>
        <w:t>.1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49375A">
        <w:rPr>
          <w:bCs/>
          <w:lang w:val="fr-CA"/>
        </w:rPr>
        <w:t>Objet du test</w:t>
      </w:r>
      <w:r w:rsidRPr="0049375A">
        <w:rPr>
          <w:bCs/>
          <w:lang w:val="fr-CA"/>
        </w:rPr>
        <w:tab/>
      </w:r>
      <w:r w:rsidR="00AE3880">
        <w:rPr>
          <w:bCs/>
          <w:lang w:val="fr-CA"/>
        </w:rPr>
        <w:t>7</w:t>
      </w:r>
    </w:p>
    <w:p w14:paraId="3BCD63F6" w14:textId="28F116F0" w:rsidR="00093F3B" w:rsidRPr="00093F3B" w:rsidRDefault="00093F3B" w:rsidP="00093F3B">
      <w:pPr>
        <w:ind w:left="270" w:firstLine="720"/>
        <w:rPr>
          <w:rFonts w:eastAsiaTheme="minorEastAsia"/>
          <w:lang w:val="fr-CA"/>
        </w:rPr>
      </w:pPr>
      <w:r w:rsidRPr="00093F3B">
        <w:rPr>
          <w:bCs/>
          <w:lang w:val="fr-CA"/>
        </w:rPr>
        <w:t>5.</w:t>
      </w:r>
      <w:r w:rsidR="00886C4C">
        <w:rPr>
          <w:bCs/>
          <w:lang w:val="fr-CA"/>
        </w:rPr>
        <w:t>3</w:t>
      </w:r>
      <w:r w:rsidRPr="00093F3B">
        <w:rPr>
          <w:bCs/>
          <w:lang w:val="fr-CA"/>
        </w:rPr>
        <w:t>.2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093F3B">
        <w:rPr>
          <w:bCs/>
          <w:lang w:val="fr-CA"/>
        </w:rPr>
        <w:t>Description du test</w:t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  <w:t xml:space="preserve">           8</w:t>
      </w:r>
    </w:p>
    <w:p w14:paraId="48E4BA80" w14:textId="77777777" w:rsidR="00093F3B" w:rsidRDefault="00093F3B" w:rsidP="00093F3B">
      <w:pPr>
        <w:pStyle w:val="TOC2"/>
        <w:tabs>
          <w:tab w:val="left" w:pos="990"/>
        </w:tabs>
        <w:rPr>
          <w:bCs/>
          <w:noProof/>
          <w:lang w:val="fr-CA"/>
        </w:rPr>
      </w:pPr>
    </w:p>
    <w:p w14:paraId="291BE8CE" w14:textId="0FC47A45" w:rsidR="00093F3B" w:rsidRPr="00093F3B" w:rsidRDefault="00093F3B" w:rsidP="00093F3B">
      <w:pPr>
        <w:pStyle w:val="TOC2"/>
        <w:tabs>
          <w:tab w:val="left" w:pos="990"/>
        </w:tabs>
        <w:rPr>
          <w:bCs/>
          <w:noProof/>
          <w:lang w:val="fr-CA"/>
        </w:rPr>
      </w:pPr>
      <w:r w:rsidRPr="00093F3B">
        <w:rPr>
          <w:bCs/>
          <w:noProof/>
          <w:lang w:val="fr-CA"/>
        </w:rPr>
        <w:t>5.</w:t>
      </w:r>
      <w:r>
        <w:rPr>
          <w:bCs/>
          <w:noProof/>
          <w:lang w:val="fr-CA"/>
        </w:rPr>
        <w:t>4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>
        <w:rPr>
          <w:bCs/>
          <w:noProof/>
          <w:lang w:val="fr-CA"/>
        </w:rPr>
        <w:t>Vérifier l’ajout et la modification de membres</w:t>
      </w:r>
      <w:r w:rsidRPr="00093F3B">
        <w:rPr>
          <w:bCs/>
          <w:noProof/>
          <w:lang w:val="fr-CA"/>
        </w:rPr>
        <w:t xml:space="preserve"> </w:t>
      </w:r>
      <w:r w:rsidRPr="00093F3B">
        <w:rPr>
          <w:bCs/>
          <w:noProof/>
          <w:lang w:val="fr-CA"/>
        </w:rPr>
        <w:tab/>
      </w:r>
      <w:r w:rsidR="003419DC" w:rsidRPr="003419DC">
        <w:rPr>
          <w:bCs/>
          <w:noProof/>
          <w:lang w:val="fr-CA"/>
        </w:rPr>
        <w:t>8</w:t>
      </w:r>
    </w:p>
    <w:p w14:paraId="2EBEEA46" w14:textId="42A96725" w:rsidR="00093F3B" w:rsidRPr="00093F3B" w:rsidRDefault="00093F3B" w:rsidP="00093F3B">
      <w:pPr>
        <w:pStyle w:val="TOC3"/>
        <w:rPr>
          <w:bCs/>
          <w:lang w:val="fr-CA"/>
        </w:rPr>
      </w:pPr>
      <w:r w:rsidRPr="0049375A">
        <w:rPr>
          <w:bCs/>
          <w:lang w:val="fr-CA"/>
        </w:rPr>
        <w:t>5.</w:t>
      </w:r>
      <w:r w:rsidR="00886C4C">
        <w:rPr>
          <w:bCs/>
          <w:lang w:val="fr-CA"/>
        </w:rPr>
        <w:t>4</w:t>
      </w:r>
      <w:r w:rsidRPr="0049375A">
        <w:rPr>
          <w:bCs/>
          <w:lang w:val="fr-CA"/>
        </w:rPr>
        <w:t>.1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49375A">
        <w:rPr>
          <w:bCs/>
          <w:lang w:val="fr-CA"/>
        </w:rPr>
        <w:t>Objet du test</w:t>
      </w:r>
      <w:r w:rsidRPr="0049375A">
        <w:rPr>
          <w:bCs/>
          <w:lang w:val="fr-CA"/>
        </w:rPr>
        <w:tab/>
      </w:r>
      <w:r w:rsidR="00DC18AB">
        <w:rPr>
          <w:bCs/>
          <w:lang w:val="fr-CA"/>
        </w:rPr>
        <w:t>8</w:t>
      </w:r>
    </w:p>
    <w:p w14:paraId="6D2E452F" w14:textId="6B921A2E" w:rsidR="00093F3B" w:rsidRDefault="00093F3B" w:rsidP="00093F3B">
      <w:pPr>
        <w:ind w:left="270" w:firstLine="720"/>
        <w:rPr>
          <w:bCs/>
          <w:lang w:val="fr-CA"/>
        </w:rPr>
      </w:pPr>
      <w:r w:rsidRPr="00093F3B">
        <w:rPr>
          <w:bCs/>
          <w:lang w:val="fr-CA"/>
        </w:rPr>
        <w:t>5.</w:t>
      </w:r>
      <w:r w:rsidR="00886C4C">
        <w:rPr>
          <w:bCs/>
          <w:lang w:val="fr-CA"/>
        </w:rPr>
        <w:t>4</w:t>
      </w:r>
      <w:r w:rsidRPr="00093F3B">
        <w:rPr>
          <w:bCs/>
          <w:lang w:val="fr-CA"/>
        </w:rPr>
        <w:t>.2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093F3B">
        <w:rPr>
          <w:bCs/>
          <w:lang w:val="fr-CA"/>
        </w:rPr>
        <w:t>Description du test</w:t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  <w:t xml:space="preserve">           </w:t>
      </w:r>
      <w:r w:rsidR="00BD1C30">
        <w:rPr>
          <w:bCs/>
          <w:lang w:val="fr-CA"/>
        </w:rPr>
        <w:t>9</w:t>
      </w:r>
    </w:p>
    <w:p w14:paraId="0A09D47B" w14:textId="77777777" w:rsidR="003419DC" w:rsidRPr="00093F3B" w:rsidRDefault="003419DC" w:rsidP="00093F3B">
      <w:pPr>
        <w:ind w:left="270" w:firstLine="720"/>
        <w:rPr>
          <w:rFonts w:eastAsiaTheme="minorEastAsia"/>
          <w:lang w:val="fr-CA"/>
        </w:rPr>
      </w:pPr>
    </w:p>
    <w:p w14:paraId="64C804E4" w14:textId="5EB44E8E" w:rsidR="00093F3B" w:rsidRDefault="00093F3B" w:rsidP="00093F3B">
      <w:pPr>
        <w:tabs>
          <w:tab w:val="left" w:pos="816"/>
        </w:tabs>
        <w:rPr>
          <w:rFonts w:ascii="Calibri" w:hAnsi="Calibri" w:cs="Calibri Light"/>
          <w:bCs/>
          <w:lang w:val="fr-CA"/>
        </w:rPr>
      </w:pPr>
    </w:p>
    <w:p w14:paraId="33DDD345" w14:textId="40E6C54B" w:rsidR="00093F3B" w:rsidRPr="00093F3B" w:rsidRDefault="00093F3B" w:rsidP="00093F3B">
      <w:pPr>
        <w:pStyle w:val="TOC2"/>
        <w:tabs>
          <w:tab w:val="left" w:pos="990"/>
        </w:tabs>
        <w:rPr>
          <w:bCs/>
          <w:noProof/>
          <w:lang w:val="fr-CA"/>
        </w:rPr>
      </w:pPr>
      <w:r w:rsidRPr="00093F3B">
        <w:rPr>
          <w:bCs/>
          <w:noProof/>
          <w:lang w:val="fr-CA"/>
        </w:rPr>
        <w:t>5.</w:t>
      </w:r>
      <w:r w:rsidR="002A0B24">
        <w:rPr>
          <w:bCs/>
          <w:noProof/>
          <w:lang w:val="fr-CA"/>
        </w:rPr>
        <w:t>5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>
        <w:rPr>
          <w:bCs/>
          <w:noProof/>
          <w:lang w:val="fr-CA"/>
        </w:rPr>
        <w:t>Vérifier l</w:t>
      </w:r>
      <w:r w:rsidR="003419DC">
        <w:rPr>
          <w:bCs/>
          <w:noProof/>
          <w:lang w:val="fr-CA"/>
        </w:rPr>
        <w:t>’ajout, la modification et la suppression de projet</w:t>
      </w:r>
      <w:r w:rsidRPr="00093F3B">
        <w:rPr>
          <w:bCs/>
          <w:noProof/>
          <w:lang w:val="fr-CA"/>
        </w:rPr>
        <w:tab/>
      </w:r>
      <w:r w:rsidR="002A0B24">
        <w:rPr>
          <w:bCs/>
          <w:noProof/>
          <w:lang w:val="fr-CA"/>
        </w:rPr>
        <w:t>10</w:t>
      </w:r>
    </w:p>
    <w:p w14:paraId="4B6C6F17" w14:textId="1DABA673" w:rsidR="003419DC" w:rsidRPr="003419DC" w:rsidRDefault="00093F3B" w:rsidP="003419DC">
      <w:pPr>
        <w:pStyle w:val="TOC3"/>
        <w:rPr>
          <w:bCs/>
          <w:lang w:val="fr-CA"/>
        </w:rPr>
      </w:pPr>
      <w:r w:rsidRPr="0049375A">
        <w:rPr>
          <w:bCs/>
          <w:lang w:val="fr-CA"/>
        </w:rPr>
        <w:t>5.</w:t>
      </w:r>
      <w:r w:rsidR="00886C4C">
        <w:rPr>
          <w:bCs/>
          <w:lang w:val="fr-CA"/>
        </w:rPr>
        <w:t>5</w:t>
      </w:r>
      <w:r w:rsidRPr="0049375A">
        <w:rPr>
          <w:bCs/>
          <w:lang w:val="fr-CA"/>
        </w:rPr>
        <w:t>.1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49375A">
        <w:rPr>
          <w:bCs/>
          <w:lang w:val="fr-CA"/>
        </w:rPr>
        <w:t>Objet du test</w:t>
      </w:r>
      <w:r w:rsidRPr="0049375A">
        <w:rPr>
          <w:bCs/>
          <w:lang w:val="fr-CA"/>
        </w:rPr>
        <w:tab/>
      </w:r>
      <w:r w:rsidR="003419DC">
        <w:rPr>
          <w:bCs/>
          <w:lang w:val="fr-CA"/>
        </w:rPr>
        <w:t>1</w:t>
      </w:r>
      <w:r w:rsidR="008E1BD0">
        <w:rPr>
          <w:bCs/>
          <w:lang w:val="fr-CA"/>
        </w:rPr>
        <w:t>0</w:t>
      </w:r>
    </w:p>
    <w:p w14:paraId="4BF61040" w14:textId="452B5F24" w:rsidR="00093F3B" w:rsidRDefault="00093F3B" w:rsidP="00093F3B">
      <w:pPr>
        <w:ind w:left="270" w:firstLine="720"/>
        <w:rPr>
          <w:bCs/>
          <w:lang w:val="fr-CA"/>
        </w:rPr>
      </w:pPr>
      <w:r w:rsidRPr="00093F3B">
        <w:rPr>
          <w:bCs/>
          <w:lang w:val="fr-CA"/>
        </w:rPr>
        <w:t>5.</w:t>
      </w:r>
      <w:r w:rsidR="00886C4C">
        <w:rPr>
          <w:bCs/>
          <w:lang w:val="fr-CA"/>
        </w:rPr>
        <w:t>5</w:t>
      </w:r>
      <w:r w:rsidRPr="00093F3B">
        <w:rPr>
          <w:bCs/>
          <w:lang w:val="fr-CA"/>
        </w:rPr>
        <w:t>.2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093F3B">
        <w:rPr>
          <w:bCs/>
          <w:lang w:val="fr-CA"/>
        </w:rPr>
        <w:t>Description du test</w:t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</w:r>
      <w:r w:rsidR="003419DC">
        <w:rPr>
          <w:bCs/>
          <w:lang w:val="fr-CA"/>
        </w:rPr>
        <w:tab/>
        <w:t xml:space="preserve">         1</w:t>
      </w:r>
      <w:r w:rsidR="002A0B24">
        <w:rPr>
          <w:bCs/>
          <w:lang w:val="fr-CA"/>
        </w:rPr>
        <w:t>1</w:t>
      </w:r>
    </w:p>
    <w:p w14:paraId="245A30FA" w14:textId="3315ADB4" w:rsidR="008E1BD0" w:rsidRDefault="008E1BD0" w:rsidP="00093F3B">
      <w:pPr>
        <w:ind w:left="270" w:firstLine="720"/>
        <w:rPr>
          <w:bCs/>
          <w:lang w:val="fr-CA"/>
        </w:rPr>
      </w:pPr>
    </w:p>
    <w:p w14:paraId="10A5F03B" w14:textId="48885D0E" w:rsidR="008E1BD0" w:rsidRPr="008E1BD0" w:rsidRDefault="008E1BD0" w:rsidP="008E1BD0">
      <w:pPr>
        <w:pStyle w:val="TOC2"/>
        <w:tabs>
          <w:tab w:val="left" w:pos="990"/>
        </w:tabs>
        <w:rPr>
          <w:bCs/>
          <w:noProof/>
          <w:lang w:val="fr-CA"/>
        </w:rPr>
      </w:pPr>
      <w:r w:rsidRPr="00093F3B">
        <w:rPr>
          <w:bCs/>
          <w:noProof/>
          <w:lang w:val="fr-CA"/>
        </w:rPr>
        <w:t>5.</w:t>
      </w:r>
      <w:r w:rsidR="00943A03">
        <w:rPr>
          <w:bCs/>
          <w:noProof/>
          <w:lang w:val="fr-CA"/>
        </w:rPr>
        <w:t>6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>
        <w:rPr>
          <w:bCs/>
          <w:noProof/>
          <w:lang w:val="fr-CA"/>
        </w:rPr>
        <w:t>Vérifier l’ajout, la modification et la suppression de compte-rendu</w:t>
      </w:r>
      <w:r w:rsidRPr="00093F3B">
        <w:rPr>
          <w:bCs/>
          <w:noProof/>
          <w:lang w:val="fr-CA"/>
        </w:rPr>
        <w:t xml:space="preserve"> </w:t>
      </w:r>
      <w:r w:rsidRPr="00093F3B">
        <w:rPr>
          <w:bCs/>
          <w:noProof/>
          <w:lang w:val="fr-CA"/>
        </w:rPr>
        <w:tab/>
      </w:r>
      <w:r w:rsidRPr="008E1BD0">
        <w:rPr>
          <w:bCs/>
          <w:noProof/>
          <w:lang w:val="fr-CA"/>
        </w:rPr>
        <w:t>1</w:t>
      </w:r>
      <w:r>
        <w:rPr>
          <w:bCs/>
          <w:noProof/>
          <w:lang w:val="fr-CA"/>
        </w:rPr>
        <w:t>1</w:t>
      </w:r>
    </w:p>
    <w:p w14:paraId="6AE84B8F" w14:textId="306B8C24" w:rsidR="008E1BD0" w:rsidRPr="008E1BD0" w:rsidRDefault="008E1BD0" w:rsidP="008E1BD0">
      <w:pPr>
        <w:pStyle w:val="TOC3"/>
        <w:rPr>
          <w:bCs/>
          <w:lang w:val="fr-CA"/>
        </w:rPr>
      </w:pPr>
      <w:r w:rsidRPr="0049375A">
        <w:rPr>
          <w:bCs/>
          <w:lang w:val="fr-CA"/>
        </w:rPr>
        <w:t>5.</w:t>
      </w:r>
      <w:r w:rsidR="00886C4C">
        <w:rPr>
          <w:bCs/>
          <w:lang w:val="fr-CA"/>
        </w:rPr>
        <w:t>6</w:t>
      </w:r>
      <w:r w:rsidRPr="0049375A">
        <w:rPr>
          <w:bCs/>
          <w:lang w:val="fr-CA"/>
        </w:rPr>
        <w:t>.1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49375A">
        <w:rPr>
          <w:bCs/>
          <w:lang w:val="fr-CA"/>
        </w:rPr>
        <w:t>Objet du test</w:t>
      </w:r>
      <w:r w:rsidRPr="0049375A">
        <w:rPr>
          <w:bCs/>
          <w:lang w:val="fr-CA"/>
        </w:rPr>
        <w:tab/>
      </w:r>
      <w:r>
        <w:rPr>
          <w:bCs/>
          <w:lang w:val="fr-CA"/>
        </w:rPr>
        <w:t>11</w:t>
      </w:r>
    </w:p>
    <w:p w14:paraId="4A45BF50" w14:textId="027E75D1" w:rsidR="008E1BD0" w:rsidRPr="00093F3B" w:rsidRDefault="008E1BD0" w:rsidP="008E1BD0">
      <w:pPr>
        <w:ind w:left="270" w:firstLine="720"/>
        <w:rPr>
          <w:rFonts w:eastAsiaTheme="minorEastAsia"/>
          <w:lang w:val="fr-CA"/>
        </w:rPr>
      </w:pPr>
      <w:r w:rsidRPr="00093F3B">
        <w:rPr>
          <w:bCs/>
          <w:lang w:val="fr-CA"/>
        </w:rPr>
        <w:t>5.</w:t>
      </w:r>
      <w:r w:rsidR="00886C4C">
        <w:rPr>
          <w:bCs/>
          <w:lang w:val="fr-CA"/>
        </w:rPr>
        <w:t>6</w:t>
      </w:r>
      <w:r w:rsidRPr="00093F3B">
        <w:rPr>
          <w:bCs/>
          <w:lang w:val="fr-CA"/>
        </w:rPr>
        <w:t>.2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093F3B">
        <w:rPr>
          <w:bCs/>
          <w:lang w:val="fr-CA"/>
        </w:rPr>
        <w:t>Description du test</w:t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  <w:t xml:space="preserve">         12</w:t>
      </w:r>
    </w:p>
    <w:p w14:paraId="2F3F1B0B" w14:textId="045B406F" w:rsidR="00943A03" w:rsidRPr="00093F3B" w:rsidRDefault="00943A03" w:rsidP="00943A03">
      <w:pPr>
        <w:ind w:left="270" w:firstLine="720"/>
        <w:rPr>
          <w:rFonts w:eastAsiaTheme="minorEastAsia"/>
          <w:lang w:val="fr-CA"/>
        </w:rPr>
      </w:pP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  <w:t xml:space="preserve">         </w:t>
      </w:r>
    </w:p>
    <w:p w14:paraId="06E8B01A" w14:textId="77777777" w:rsidR="005452FE" w:rsidRDefault="005452FE" w:rsidP="005452FE">
      <w:pPr>
        <w:pStyle w:val="TOC2"/>
        <w:tabs>
          <w:tab w:val="left" w:pos="990"/>
        </w:tabs>
        <w:rPr>
          <w:bCs/>
          <w:noProof/>
          <w:lang w:val="fr-CA"/>
        </w:rPr>
      </w:pPr>
    </w:p>
    <w:p w14:paraId="3200B529" w14:textId="4046C114" w:rsidR="005452FE" w:rsidRPr="00943A03" w:rsidRDefault="005452FE" w:rsidP="005452FE">
      <w:pPr>
        <w:pStyle w:val="TOC2"/>
        <w:tabs>
          <w:tab w:val="left" w:pos="990"/>
        </w:tabs>
        <w:rPr>
          <w:bCs/>
          <w:noProof/>
          <w:lang w:val="fr-CA"/>
        </w:rPr>
      </w:pPr>
      <w:r w:rsidRPr="00093F3B">
        <w:rPr>
          <w:bCs/>
          <w:noProof/>
          <w:lang w:val="fr-CA"/>
        </w:rPr>
        <w:t>5.</w:t>
      </w:r>
      <w:r w:rsidR="00C25E73">
        <w:rPr>
          <w:bCs/>
          <w:noProof/>
          <w:lang w:val="fr-CA"/>
        </w:rPr>
        <w:t>7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>
        <w:rPr>
          <w:bCs/>
          <w:noProof/>
          <w:lang w:val="fr-CA"/>
        </w:rPr>
        <w:t>Vérifier l’ajout, la modification et la suppression de levée de fond</w:t>
      </w:r>
      <w:r w:rsidRPr="00093F3B">
        <w:rPr>
          <w:bCs/>
          <w:noProof/>
          <w:lang w:val="fr-CA"/>
        </w:rPr>
        <w:t xml:space="preserve"> </w:t>
      </w:r>
      <w:r w:rsidRPr="00093F3B">
        <w:rPr>
          <w:bCs/>
          <w:noProof/>
          <w:lang w:val="fr-CA"/>
        </w:rPr>
        <w:tab/>
      </w:r>
      <w:r w:rsidRPr="00943A03">
        <w:rPr>
          <w:bCs/>
          <w:noProof/>
          <w:lang w:val="fr-CA"/>
        </w:rPr>
        <w:t>1</w:t>
      </w:r>
      <w:r w:rsidR="00173345">
        <w:rPr>
          <w:bCs/>
          <w:noProof/>
          <w:lang w:val="fr-CA"/>
        </w:rPr>
        <w:t>2</w:t>
      </w:r>
    </w:p>
    <w:p w14:paraId="6032B026" w14:textId="78BB901B" w:rsidR="005452FE" w:rsidRPr="00093F3B" w:rsidRDefault="005452FE" w:rsidP="005452FE">
      <w:pPr>
        <w:pStyle w:val="TOC3"/>
        <w:rPr>
          <w:bCs/>
          <w:lang w:val="fr-CA"/>
        </w:rPr>
      </w:pPr>
      <w:r w:rsidRPr="0049375A">
        <w:rPr>
          <w:bCs/>
          <w:lang w:val="fr-CA"/>
        </w:rPr>
        <w:t>5.</w:t>
      </w:r>
      <w:r w:rsidR="00402D5A">
        <w:rPr>
          <w:bCs/>
          <w:lang w:val="fr-CA"/>
        </w:rPr>
        <w:t>7</w:t>
      </w:r>
      <w:r w:rsidRPr="0049375A">
        <w:rPr>
          <w:bCs/>
          <w:lang w:val="fr-CA"/>
        </w:rPr>
        <w:t>.1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49375A">
        <w:rPr>
          <w:bCs/>
          <w:lang w:val="fr-CA"/>
        </w:rPr>
        <w:t>Objet du test</w:t>
      </w:r>
      <w:r w:rsidRPr="0049375A">
        <w:rPr>
          <w:bCs/>
          <w:lang w:val="fr-CA"/>
        </w:rPr>
        <w:tab/>
      </w:r>
      <w:r>
        <w:rPr>
          <w:bCs/>
          <w:lang w:val="fr-CA"/>
        </w:rPr>
        <w:t>1</w:t>
      </w:r>
      <w:r w:rsidR="00173345">
        <w:rPr>
          <w:bCs/>
          <w:lang w:val="fr-CA"/>
        </w:rPr>
        <w:t>2</w:t>
      </w:r>
    </w:p>
    <w:p w14:paraId="139C7BDF" w14:textId="2E4CBD62" w:rsidR="005452FE" w:rsidRPr="00093F3B" w:rsidRDefault="005452FE" w:rsidP="005452FE">
      <w:pPr>
        <w:ind w:left="270" w:firstLine="720"/>
        <w:rPr>
          <w:rFonts w:eastAsiaTheme="minorEastAsia"/>
          <w:lang w:val="fr-CA"/>
        </w:rPr>
      </w:pPr>
      <w:r w:rsidRPr="00093F3B">
        <w:rPr>
          <w:bCs/>
          <w:lang w:val="fr-CA"/>
        </w:rPr>
        <w:t>5.</w:t>
      </w:r>
      <w:r w:rsidR="00402D5A">
        <w:rPr>
          <w:bCs/>
          <w:lang w:val="fr-CA"/>
        </w:rPr>
        <w:t>7</w:t>
      </w:r>
      <w:r w:rsidRPr="00093F3B">
        <w:rPr>
          <w:bCs/>
          <w:lang w:val="fr-CA"/>
        </w:rPr>
        <w:t>.2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093F3B">
        <w:rPr>
          <w:bCs/>
          <w:lang w:val="fr-CA"/>
        </w:rPr>
        <w:t>Description du test</w:t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  <w:t xml:space="preserve">         1</w:t>
      </w:r>
      <w:r w:rsidR="00173345">
        <w:rPr>
          <w:bCs/>
          <w:lang w:val="fr-CA"/>
        </w:rPr>
        <w:t>3</w:t>
      </w:r>
    </w:p>
    <w:p w14:paraId="4F0F0FCD" w14:textId="77777777" w:rsidR="003F47D5" w:rsidRDefault="003F47D5" w:rsidP="003F47D5">
      <w:pPr>
        <w:pStyle w:val="TOC2"/>
        <w:tabs>
          <w:tab w:val="left" w:pos="990"/>
        </w:tabs>
        <w:rPr>
          <w:bCs/>
          <w:noProof/>
          <w:lang w:val="fr-CA"/>
        </w:rPr>
      </w:pPr>
    </w:p>
    <w:p w14:paraId="31932A3B" w14:textId="2095BD2A" w:rsidR="003F47D5" w:rsidRPr="00943A03" w:rsidRDefault="003F47D5" w:rsidP="003F47D5">
      <w:pPr>
        <w:pStyle w:val="TOC2"/>
        <w:tabs>
          <w:tab w:val="left" w:pos="990"/>
        </w:tabs>
        <w:rPr>
          <w:bCs/>
          <w:noProof/>
          <w:lang w:val="fr-CA"/>
        </w:rPr>
      </w:pPr>
      <w:r w:rsidRPr="00093F3B">
        <w:rPr>
          <w:bCs/>
          <w:noProof/>
          <w:lang w:val="fr-CA"/>
        </w:rPr>
        <w:t>5.</w:t>
      </w:r>
      <w:r w:rsidR="00C25E73">
        <w:rPr>
          <w:bCs/>
          <w:noProof/>
          <w:lang w:val="fr-CA"/>
        </w:rPr>
        <w:t>8</w:t>
      </w:r>
      <w:r w:rsidRPr="00366DB6">
        <w:rPr>
          <w:rFonts w:asciiTheme="minorHAnsi" w:eastAsiaTheme="minorEastAsia" w:hAnsiTheme="minorHAnsi" w:cstheme="minorBidi"/>
          <w:bCs/>
          <w:noProof/>
          <w:szCs w:val="22"/>
          <w:lang w:val="fr-FR" w:eastAsia="fr-FR"/>
        </w:rPr>
        <w:tab/>
      </w:r>
      <w:r>
        <w:rPr>
          <w:bCs/>
          <w:noProof/>
          <w:lang w:val="fr-CA"/>
        </w:rPr>
        <w:t>Vérifier la vérification automatique des compte-rendu</w:t>
      </w:r>
      <w:r w:rsidRPr="00093F3B">
        <w:rPr>
          <w:bCs/>
          <w:noProof/>
          <w:lang w:val="fr-CA"/>
        </w:rPr>
        <w:tab/>
      </w:r>
      <w:r w:rsidRPr="00943A03">
        <w:rPr>
          <w:bCs/>
          <w:noProof/>
          <w:lang w:val="fr-CA"/>
        </w:rPr>
        <w:t>1</w:t>
      </w:r>
      <w:r w:rsidR="00173345">
        <w:rPr>
          <w:bCs/>
          <w:noProof/>
          <w:lang w:val="fr-CA"/>
        </w:rPr>
        <w:t>3</w:t>
      </w:r>
    </w:p>
    <w:p w14:paraId="75C7D72C" w14:textId="6BBA7C7A" w:rsidR="003F47D5" w:rsidRPr="00093F3B" w:rsidRDefault="003F47D5" w:rsidP="003F47D5">
      <w:pPr>
        <w:pStyle w:val="TOC3"/>
        <w:rPr>
          <w:bCs/>
          <w:lang w:val="fr-CA"/>
        </w:rPr>
      </w:pPr>
      <w:r w:rsidRPr="0049375A">
        <w:rPr>
          <w:bCs/>
          <w:lang w:val="fr-CA"/>
        </w:rPr>
        <w:t>5.</w:t>
      </w:r>
      <w:r w:rsidR="00C25E73">
        <w:rPr>
          <w:bCs/>
          <w:lang w:val="fr-CA"/>
        </w:rPr>
        <w:t>8</w:t>
      </w:r>
      <w:r w:rsidRPr="0049375A">
        <w:rPr>
          <w:bCs/>
          <w:lang w:val="fr-CA"/>
        </w:rPr>
        <w:t>.1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49375A">
        <w:rPr>
          <w:bCs/>
          <w:lang w:val="fr-CA"/>
        </w:rPr>
        <w:t>Objet du test</w:t>
      </w:r>
      <w:r w:rsidRPr="0049375A">
        <w:rPr>
          <w:bCs/>
          <w:lang w:val="fr-CA"/>
        </w:rPr>
        <w:tab/>
      </w:r>
      <w:r>
        <w:rPr>
          <w:bCs/>
          <w:lang w:val="fr-CA"/>
        </w:rPr>
        <w:t>1</w:t>
      </w:r>
      <w:r w:rsidR="00173345">
        <w:rPr>
          <w:bCs/>
          <w:lang w:val="fr-CA"/>
        </w:rPr>
        <w:t>3</w:t>
      </w:r>
    </w:p>
    <w:p w14:paraId="0E96A69A" w14:textId="61592819" w:rsidR="003F47D5" w:rsidRPr="00093F3B" w:rsidRDefault="003F47D5" w:rsidP="003F47D5">
      <w:pPr>
        <w:ind w:left="270" w:firstLine="720"/>
        <w:rPr>
          <w:rFonts w:eastAsiaTheme="minorEastAsia"/>
          <w:lang w:val="fr-CA"/>
        </w:rPr>
      </w:pPr>
      <w:r w:rsidRPr="00093F3B">
        <w:rPr>
          <w:bCs/>
          <w:lang w:val="fr-CA"/>
        </w:rPr>
        <w:t>5.</w:t>
      </w:r>
      <w:r w:rsidR="00C25E73">
        <w:rPr>
          <w:bCs/>
          <w:lang w:val="fr-CA"/>
        </w:rPr>
        <w:t>8</w:t>
      </w:r>
      <w:r w:rsidRPr="00093F3B">
        <w:rPr>
          <w:bCs/>
          <w:lang w:val="fr-CA"/>
        </w:rPr>
        <w:t>.2</w:t>
      </w:r>
      <w:r w:rsidRPr="00366DB6">
        <w:rPr>
          <w:rFonts w:asciiTheme="minorHAnsi" w:eastAsiaTheme="minorEastAsia" w:hAnsiTheme="minorHAnsi" w:cstheme="minorBidi"/>
          <w:bCs/>
          <w:szCs w:val="22"/>
          <w:lang w:val="fr-FR" w:eastAsia="fr-FR"/>
        </w:rPr>
        <w:tab/>
      </w:r>
      <w:r w:rsidRPr="00093F3B">
        <w:rPr>
          <w:bCs/>
          <w:lang w:val="fr-CA"/>
        </w:rPr>
        <w:t>Description du test</w:t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</w:r>
      <w:r>
        <w:rPr>
          <w:bCs/>
          <w:lang w:val="fr-CA"/>
        </w:rPr>
        <w:tab/>
        <w:t xml:space="preserve">         1</w:t>
      </w:r>
      <w:r w:rsidR="00173345">
        <w:rPr>
          <w:bCs/>
          <w:lang w:val="fr-CA"/>
        </w:rPr>
        <w:t>4</w:t>
      </w:r>
    </w:p>
    <w:p w14:paraId="4636801E" w14:textId="1C7EC1D0" w:rsidR="00093F3B" w:rsidRPr="00366DB6" w:rsidRDefault="00093F3B" w:rsidP="00093F3B">
      <w:pPr>
        <w:tabs>
          <w:tab w:val="left" w:pos="816"/>
        </w:tabs>
        <w:rPr>
          <w:rFonts w:ascii="Calibri" w:hAnsi="Calibri" w:cs="Calibri Light"/>
          <w:bCs/>
          <w:lang w:val="fr-CA"/>
        </w:rPr>
      </w:pPr>
    </w:p>
    <w:p w14:paraId="0895D2BB" w14:textId="76B25A79" w:rsidR="00FB76FF" w:rsidRPr="00366DB6" w:rsidRDefault="002B0341" w:rsidP="000E08EA">
      <w:pPr>
        <w:pStyle w:val="Title"/>
        <w:rPr>
          <w:b w:val="0"/>
          <w:bCs/>
          <w:lang w:val="fr-CA"/>
        </w:rPr>
      </w:pPr>
      <w:r w:rsidRPr="00366DB6">
        <w:rPr>
          <w:b w:val="0"/>
          <w:bCs/>
          <w:lang w:val="fr-CA"/>
        </w:rPr>
        <w:br w:type="page"/>
      </w:r>
      <w:r w:rsidR="000978AC" w:rsidRPr="00366DB6">
        <w:rPr>
          <w:b w:val="0"/>
          <w:bCs/>
          <w:lang w:val="fr-CA"/>
        </w:rPr>
        <w:lastRenderedPageBreak/>
        <w:t xml:space="preserve">Plan de </w:t>
      </w:r>
      <w:r w:rsidR="00273044" w:rsidRPr="00366DB6">
        <w:rPr>
          <w:b w:val="0"/>
          <w:bCs/>
          <w:lang w:val="fr-CA"/>
        </w:rPr>
        <w:t>Test</w:t>
      </w:r>
      <w:r w:rsidR="000978AC" w:rsidRPr="00366DB6">
        <w:rPr>
          <w:b w:val="0"/>
          <w:bCs/>
          <w:lang w:val="fr-CA"/>
        </w:rPr>
        <w:t xml:space="preserve"> Logiciel</w:t>
      </w:r>
    </w:p>
    <w:p w14:paraId="1042BD50" w14:textId="00A51CDA" w:rsidR="00FB76FF" w:rsidRPr="00366DB6" w:rsidRDefault="00372B25" w:rsidP="00372B25">
      <w:pPr>
        <w:pStyle w:val="Heading1"/>
        <w:rPr>
          <w:b w:val="0"/>
          <w:bCs/>
          <w:lang w:val="fr-CA"/>
        </w:rPr>
      </w:pPr>
      <w:bookmarkStart w:id="0" w:name="_Toc25882112"/>
      <w:r w:rsidRPr="00366DB6">
        <w:rPr>
          <w:b w:val="0"/>
          <w:bCs/>
          <w:lang w:val="fr-CA"/>
        </w:rPr>
        <w:t>Objecti</w:t>
      </w:r>
      <w:bookmarkStart w:id="1" w:name="_Toc498847373"/>
      <w:bookmarkEnd w:id="1"/>
      <w:r w:rsidRPr="00366DB6">
        <w:rPr>
          <w:b w:val="0"/>
          <w:bCs/>
          <w:lang w:val="fr-CA"/>
        </w:rPr>
        <w:t>f</w:t>
      </w:r>
      <w:bookmarkEnd w:id="0"/>
    </w:p>
    <w:p w14:paraId="6670828E" w14:textId="4F1241ED" w:rsidR="00372B25" w:rsidRPr="00366DB6" w:rsidRDefault="001632D1" w:rsidP="00372B25">
      <w:pPr>
        <w:rPr>
          <w:rFonts w:ascii="Calibri" w:hAnsi="Calibri"/>
          <w:bCs/>
          <w:szCs w:val="22"/>
          <w:lang w:val="fr-CA"/>
        </w:rPr>
      </w:pPr>
      <w:r w:rsidRPr="00366DB6">
        <w:rPr>
          <w:rFonts w:ascii="Calibri" w:hAnsi="Calibri"/>
          <w:bCs/>
          <w:szCs w:val="22"/>
          <w:lang w:val="fr-CA"/>
        </w:rPr>
        <w:t>Ce</w:t>
      </w:r>
      <w:r w:rsidR="00FB76FF" w:rsidRPr="00366DB6">
        <w:rPr>
          <w:rFonts w:ascii="Calibri" w:hAnsi="Calibri"/>
          <w:bCs/>
          <w:szCs w:val="22"/>
          <w:lang w:val="fr-CA"/>
        </w:rPr>
        <w:t xml:space="preserve"> </w:t>
      </w:r>
      <w:r w:rsidR="00B8133D" w:rsidRPr="00366DB6">
        <w:rPr>
          <w:rFonts w:ascii="Calibri" w:hAnsi="Calibri"/>
          <w:bCs/>
          <w:szCs w:val="22"/>
          <w:lang w:val="fr-CA"/>
        </w:rPr>
        <w:t xml:space="preserve">document </w:t>
      </w:r>
      <w:r w:rsidRPr="00366DB6">
        <w:rPr>
          <w:rFonts w:ascii="Calibri" w:hAnsi="Calibri"/>
          <w:bCs/>
          <w:szCs w:val="22"/>
          <w:lang w:val="fr-CA"/>
        </w:rPr>
        <w:t>présente une liste de scénario</w:t>
      </w:r>
      <w:r w:rsidR="00372B25" w:rsidRPr="00366DB6">
        <w:rPr>
          <w:rFonts w:ascii="Calibri" w:hAnsi="Calibri"/>
          <w:bCs/>
          <w:szCs w:val="22"/>
          <w:lang w:val="fr-CA"/>
        </w:rPr>
        <w:t>s</w:t>
      </w:r>
      <w:r w:rsidRPr="00366DB6">
        <w:rPr>
          <w:rFonts w:ascii="Calibri" w:hAnsi="Calibri"/>
          <w:bCs/>
          <w:szCs w:val="22"/>
          <w:lang w:val="fr-CA"/>
        </w:rPr>
        <w:t xml:space="preserve"> de test à valider pour le logiciel : </w:t>
      </w:r>
      <w:r w:rsidR="00B8133D" w:rsidRPr="00366DB6">
        <w:rPr>
          <w:rFonts w:ascii="Calibri" w:hAnsi="Calibri"/>
          <w:bCs/>
          <w:szCs w:val="22"/>
          <w:lang w:val="fr-CA"/>
        </w:rPr>
        <w:t xml:space="preserve"> </w:t>
      </w:r>
      <w:r w:rsidR="006716DE" w:rsidRPr="0049375A">
        <w:rPr>
          <w:rStyle w:val="Emphasis"/>
          <w:bCs/>
          <w:i w:val="0"/>
          <w:iCs w:val="0"/>
          <w:lang w:val="fr-CA"/>
        </w:rPr>
        <w:t>Site Web ProjetGo</w:t>
      </w:r>
    </w:p>
    <w:p w14:paraId="53BCF9FB" w14:textId="77777777" w:rsidR="00372B25" w:rsidRPr="00366DB6" w:rsidRDefault="00372B25" w:rsidP="00372B25">
      <w:pPr>
        <w:pStyle w:val="Heading1"/>
        <w:rPr>
          <w:b w:val="0"/>
          <w:bCs/>
          <w:lang w:val="fr-CA"/>
        </w:rPr>
      </w:pPr>
      <w:bookmarkStart w:id="2" w:name="_Toc25882113"/>
      <w:r w:rsidRPr="00366DB6">
        <w:rPr>
          <w:b w:val="0"/>
          <w:bCs/>
          <w:lang w:val="fr-CA"/>
        </w:rPr>
        <w:t>Documents de référence</w:t>
      </w:r>
      <w:bookmarkEnd w:id="2"/>
    </w:p>
    <w:p w14:paraId="42EAB74B" w14:textId="32126C69" w:rsidR="00BD07FD" w:rsidRPr="00DC7B02" w:rsidRDefault="00DC7B02" w:rsidP="00BD07FD">
      <w:pPr>
        <w:rPr>
          <w:rStyle w:val="Emphasis"/>
          <w:bCs/>
          <w:i w:val="0"/>
          <w:iCs w:val="0"/>
          <w:lang w:val="fr-CA"/>
        </w:rPr>
      </w:pPr>
      <w:r>
        <w:rPr>
          <w:rStyle w:val="Emphasis"/>
          <w:bCs/>
          <w:i w:val="0"/>
          <w:iCs w:val="0"/>
          <w:lang w:val="fr-CA"/>
        </w:rPr>
        <w:t>Aucuns document</w:t>
      </w:r>
      <w:r w:rsidR="00F30FA4">
        <w:rPr>
          <w:rStyle w:val="Emphasis"/>
          <w:bCs/>
          <w:i w:val="0"/>
          <w:iCs w:val="0"/>
          <w:lang w:val="fr-CA"/>
        </w:rPr>
        <w:t>s</w:t>
      </w:r>
      <w:r>
        <w:rPr>
          <w:rStyle w:val="Emphasis"/>
          <w:bCs/>
          <w:i w:val="0"/>
          <w:iCs w:val="0"/>
          <w:lang w:val="fr-CA"/>
        </w:rPr>
        <w:t xml:space="preserve"> de référence n’a été utilisé vu l’expérience de l’auteur de ce document sur le sujet</w:t>
      </w:r>
    </w:p>
    <w:p w14:paraId="0E80A4C9" w14:textId="02F97D16" w:rsidR="00372B25" w:rsidRPr="00366DB6" w:rsidRDefault="00372B25" w:rsidP="00372B25">
      <w:pPr>
        <w:pStyle w:val="Heading1"/>
        <w:rPr>
          <w:b w:val="0"/>
          <w:bCs/>
          <w:lang w:val="fr-CA"/>
        </w:rPr>
      </w:pPr>
      <w:bookmarkStart w:id="3" w:name="_Toc25882114"/>
      <w:r w:rsidRPr="00366DB6">
        <w:rPr>
          <w:b w:val="0"/>
          <w:bCs/>
          <w:lang w:val="fr-CA"/>
        </w:rPr>
        <w:t>Vue d’ensemble du logiciel</w:t>
      </w:r>
      <w:bookmarkEnd w:id="3"/>
    </w:p>
    <w:p w14:paraId="1E065105" w14:textId="5E0D0B36" w:rsidR="00BB4B4B" w:rsidRPr="00366DB6" w:rsidRDefault="006716DE" w:rsidP="00BB4B4B">
      <w:pPr>
        <w:rPr>
          <w:rStyle w:val="Emphasis"/>
          <w:bCs/>
          <w:i w:val="0"/>
          <w:iCs w:val="0"/>
          <w:lang w:val="fr-CA"/>
        </w:rPr>
      </w:pPr>
      <w:r w:rsidRPr="0049375A">
        <w:rPr>
          <w:rStyle w:val="Emphasis"/>
          <w:bCs/>
          <w:i w:val="0"/>
          <w:iCs w:val="0"/>
          <w:lang w:val="fr-CA"/>
        </w:rPr>
        <w:t xml:space="preserve">Le site de l’organisme ProjetGo est un portail vers les différents projets Communautaire que les membres de  projetGo ont fondé, finance et réaliser grâce à de nombreux donateurs. L’organisme veut se lancer un site web dans le but d’augmenter la participation des membres locaux et à l’international ainsi que d’élever la notoriété de l’organisme sur une echelle planétaire. </w:t>
      </w:r>
    </w:p>
    <w:p w14:paraId="3840749B" w14:textId="77777777" w:rsidR="00BB4B4B" w:rsidRPr="00366DB6" w:rsidRDefault="00BB4B4B" w:rsidP="00BB4B4B">
      <w:pPr>
        <w:rPr>
          <w:bCs/>
          <w:lang w:val="fr-CA"/>
        </w:rPr>
      </w:pPr>
    </w:p>
    <w:p w14:paraId="52FC7A67" w14:textId="77777777" w:rsidR="00BB4B4B" w:rsidRPr="00366DB6" w:rsidRDefault="00BB4B4B" w:rsidP="00BB4B4B">
      <w:pPr>
        <w:pStyle w:val="Heading1"/>
        <w:rPr>
          <w:b w:val="0"/>
          <w:bCs/>
          <w:lang w:val="fr-CA"/>
        </w:rPr>
      </w:pPr>
      <w:bookmarkStart w:id="4" w:name="_Toc498847375"/>
      <w:bookmarkStart w:id="5" w:name="_Toc498847376"/>
      <w:bookmarkStart w:id="6" w:name="_Toc498847378"/>
      <w:bookmarkStart w:id="7" w:name="_Toc498847380"/>
      <w:bookmarkStart w:id="8" w:name="_Toc498847382"/>
      <w:bookmarkStart w:id="9" w:name="_Toc498847384"/>
      <w:bookmarkStart w:id="10" w:name="_Toc498847386"/>
      <w:bookmarkStart w:id="11" w:name="_Toc498847387"/>
      <w:bookmarkStart w:id="12" w:name="_Toc25882115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366DB6">
        <w:rPr>
          <w:b w:val="0"/>
          <w:bCs/>
          <w:lang w:val="fr-CA"/>
        </w:rPr>
        <w:t>Liste des fonctionnalités à tester</w:t>
      </w:r>
      <w:bookmarkStart w:id="13" w:name="_Toc498847389"/>
      <w:bookmarkEnd w:id="12"/>
      <w:bookmarkEnd w:id="13"/>
    </w:p>
    <w:p w14:paraId="2217121F" w14:textId="77777777" w:rsidR="006716DE" w:rsidRPr="00366DB6" w:rsidRDefault="006716DE" w:rsidP="006716DE">
      <w:pPr>
        <w:rPr>
          <w:rStyle w:val="Emphasis"/>
          <w:bCs/>
          <w:i w:val="0"/>
          <w:iCs w:val="0"/>
          <w:lang w:val="fr-CA"/>
        </w:rPr>
      </w:pPr>
      <w:r w:rsidRPr="0049375A">
        <w:rPr>
          <w:rStyle w:val="Emphasis"/>
          <w:bCs/>
          <w:i w:val="0"/>
          <w:iCs w:val="0"/>
          <w:lang w:val="fr-CA"/>
        </w:rPr>
        <w:t xml:space="preserve">Le site contiendra de nombreuse fonctionnalité à tester, dont : </w:t>
      </w:r>
    </w:p>
    <w:p w14:paraId="1DFFBB2C" w14:textId="715DDEB7" w:rsidR="006716DE" w:rsidRPr="00366DB6" w:rsidRDefault="006716DE" w:rsidP="004C350E">
      <w:pPr>
        <w:pStyle w:val="ListParagraph"/>
        <w:numPr>
          <w:ilvl w:val="0"/>
          <w:numId w:val="10"/>
        </w:numPr>
        <w:rPr>
          <w:bCs/>
        </w:rPr>
      </w:pPr>
      <w:r w:rsidRPr="00366DB6">
        <w:rPr>
          <w:bCs/>
        </w:rPr>
        <w:t>L’affichage des pages</w:t>
      </w:r>
    </w:p>
    <w:p w14:paraId="19EF52F8" w14:textId="02B15ECA" w:rsidR="006716DE" w:rsidRDefault="006716DE" w:rsidP="004C350E">
      <w:pPr>
        <w:pStyle w:val="ListParagraph"/>
        <w:numPr>
          <w:ilvl w:val="0"/>
          <w:numId w:val="10"/>
        </w:numPr>
        <w:rPr>
          <w:bCs/>
        </w:rPr>
      </w:pPr>
      <w:r w:rsidRPr="00366DB6">
        <w:rPr>
          <w:bCs/>
        </w:rPr>
        <w:t>Le paiement de cotisation</w:t>
      </w:r>
      <w:r w:rsidR="00DD2B2B">
        <w:rPr>
          <w:bCs/>
        </w:rPr>
        <w:t xml:space="preserve"> et des dons</w:t>
      </w:r>
    </w:p>
    <w:p w14:paraId="76B8E70A" w14:textId="1E1A0307" w:rsidR="002D5F92" w:rsidRPr="002D5F92" w:rsidRDefault="002D5F92" w:rsidP="002D5F92">
      <w:pPr>
        <w:pStyle w:val="ListParagraph"/>
        <w:numPr>
          <w:ilvl w:val="0"/>
          <w:numId w:val="10"/>
        </w:numPr>
        <w:rPr>
          <w:bCs/>
        </w:rPr>
      </w:pPr>
      <w:r w:rsidRPr="00366DB6">
        <w:rPr>
          <w:bCs/>
        </w:rPr>
        <w:t>La connexion de chaque type d’utilisateur au site</w:t>
      </w:r>
      <w:r>
        <w:rPr>
          <w:bCs/>
        </w:rPr>
        <w:t>.</w:t>
      </w:r>
    </w:p>
    <w:p w14:paraId="76C0F932" w14:textId="6C96698E" w:rsidR="006716DE" w:rsidRPr="00DF6CA8" w:rsidRDefault="006716DE" w:rsidP="00DF6CA8">
      <w:pPr>
        <w:pStyle w:val="ListParagraph"/>
        <w:numPr>
          <w:ilvl w:val="0"/>
          <w:numId w:val="10"/>
        </w:numPr>
        <w:rPr>
          <w:bCs/>
        </w:rPr>
      </w:pPr>
      <w:r w:rsidRPr="00366DB6">
        <w:rPr>
          <w:bCs/>
        </w:rPr>
        <w:t>L’ajout</w:t>
      </w:r>
      <w:r w:rsidR="001C7019">
        <w:rPr>
          <w:bCs/>
        </w:rPr>
        <w:t xml:space="preserve"> et la modification</w:t>
      </w:r>
      <w:r w:rsidRPr="00366DB6">
        <w:rPr>
          <w:bCs/>
        </w:rPr>
        <w:t xml:space="preserve"> de membre</w:t>
      </w:r>
    </w:p>
    <w:p w14:paraId="402DD898" w14:textId="7AA70427" w:rsidR="00A4296D" w:rsidRPr="00B12258" w:rsidRDefault="00A4296D" w:rsidP="00B12258">
      <w:pPr>
        <w:pStyle w:val="ListParagraph"/>
        <w:numPr>
          <w:ilvl w:val="0"/>
          <w:numId w:val="10"/>
        </w:numPr>
        <w:rPr>
          <w:bCs/>
        </w:rPr>
      </w:pPr>
      <w:r w:rsidRPr="00366DB6">
        <w:rPr>
          <w:bCs/>
        </w:rPr>
        <w:t>L’ajout</w:t>
      </w:r>
      <w:r w:rsidR="001C7019">
        <w:rPr>
          <w:bCs/>
        </w:rPr>
        <w:t>, la modification et la suppression</w:t>
      </w:r>
      <w:r w:rsidRPr="00366DB6">
        <w:rPr>
          <w:bCs/>
        </w:rPr>
        <w:t xml:space="preserve"> de projet</w:t>
      </w:r>
    </w:p>
    <w:p w14:paraId="13133FF2" w14:textId="52C89838" w:rsidR="003619C8" w:rsidRPr="0096162B" w:rsidRDefault="003619C8" w:rsidP="0096162B">
      <w:pPr>
        <w:pStyle w:val="ListParagraph"/>
        <w:numPr>
          <w:ilvl w:val="0"/>
          <w:numId w:val="10"/>
        </w:numPr>
        <w:rPr>
          <w:bCs/>
        </w:rPr>
      </w:pPr>
      <w:r w:rsidRPr="00366DB6">
        <w:rPr>
          <w:bCs/>
        </w:rPr>
        <w:t>L’ajout</w:t>
      </w:r>
      <w:r w:rsidR="0096162B">
        <w:rPr>
          <w:bCs/>
        </w:rPr>
        <w:t>, la modification et la suppression</w:t>
      </w:r>
      <w:r w:rsidRPr="00366DB6">
        <w:rPr>
          <w:bCs/>
        </w:rPr>
        <w:t xml:space="preserve"> de compte-rendu</w:t>
      </w:r>
    </w:p>
    <w:p w14:paraId="0F17C3B3" w14:textId="6B4570C3" w:rsidR="005452FE" w:rsidRDefault="005452FE" w:rsidP="00BD07F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L’ajout, la modification et la création de levée de fond</w:t>
      </w:r>
    </w:p>
    <w:p w14:paraId="6203CC6B" w14:textId="7FA6ABBE" w:rsidR="00EF7ADB" w:rsidRPr="005452FE" w:rsidRDefault="005D4B34" w:rsidP="00BD07F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La vérification automatique des dates des compte-rendu</w:t>
      </w:r>
    </w:p>
    <w:p w14:paraId="5F69B9EF" w14:textId="77777777" w:rsidR="00BB4B4B" w:rsidRPr="00366DB6" w:rsidRDefault="00BB4B4B" w:rsidP="00FB76FF">
      <w:pPr>
        <w:rPr>
          <w:rFonts w:ascii="Calibri" w:hAnsi="Calibri"/>
          <w:bCs/>
          <w:szCs w:val="22"/>
          <w:lang w:val="fr-CA"/>
        </w:rPr>
      </w:pPr>
    </w:p>
    <w:p w14:paraId="2A35E777" w14:textId="6256EB22" w:rsidR="00D019A0" w:rsidRPr="0049375A" w:rsidRDefault="00D019A0" w:rsidP="00D019A0">
      <w:pPr>
        <w:widowControl/>
        <w:spacing w:line="240" w:lineRule="auto"/>
        <w:jc w:val="left"/>
        <w:rPr>
          <w:bCs/>
          <w:lang w:val="fr-CA"/>
        </w:rPr>
        <w:sectPr w:rsidR="00D019A0" w:rsidRPr="0049375A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</w:sectPr>
      </w:pPr>
      <w:bookmarkStart w:id="14" w:name="_Toc290901386"/>
      <w:bookmarkStart w:id="15" w:name="_Toc272400600"/>
      <w:r w:rsidRPr="0049375A">
        <w:rPr>
          <w:bCs/>
          <w:lang w:val="fr-CA"/>
        </w:rPr>
        <w:br w:type="page"/>
      </w:r>
    </w:p>
    <w:p w14:paraId="01BAD2F2" w14:textId="3CB9A538" w:rsidR="00BB4B4B" w:rsidRPr="00366DB6" w:rsidRDefault="00BB4B4B" w:rsidP="00BB4B4B">
      <w:pPr>
        <w:pStyle w:val="Heading1"/>
        <w:rPr>
          <w:b w:val="0"/>
          <w:bCs/>
          <w:lang w:val="fr-CA"/>
        </w:rPr>
      </w:pPr>
      <w:bookmarkStart w:id="16" w:name="_Toc25882116"/>
      <w:r w:rsidRPr="00366DB6">
        <w:rPr>
          <w:b w:val="0"/>
          <w:bCs/>
        </w:rPr>
        <w:lastRenderedPageBreak/>
        <w:t>Cas de test</w:t>
      </w:r>
      <w:bookmarkEnd w:id="14"/>
      <w:r w:rsidRPr="00366DB6">
        <w:rPr>
          <w:b w:val="0"/>
          <w:bCs/>
        </w:rPr>
        <w:t>s</w:t>
      </w:r>
      <w:bookmarkEnd w:id="15"/>
      <w:bookmarkEnd w:id="16"/>
    </w:p>
    <w:p w14:paraId="773B3FBD" w14:textId="1989CB80" w:rsidR="00BB4B4B" w:rsidRPr="00366DB6" w:rsidRDefault="00BB4B4B" w:rsidP="00BB4B4B">
      <w:pPr>
        <w:pStyle w:val="Heading2"/>
        <w:rPr>
          <w:b w:val="0"/>
          <w:bCs/>
        </w:rPr>
      </w:pPr>
      <w:bookmarkStart w:id="17" w:name="_Toc272400601"/>
      <w:bookmarkStart w:id="18" w:name="_Toc290901387"/>
      <w:r w:rsidRPr="00366DB6">
        <w:rPr>
          <w:b w:val="0"/>
          <w:bCs/>
        </w:rPr>
        <w:t xml:space="preserve"> </w:t>
      </w:r>
      <w:bookmarkStart w:id="19" w:name="_Toc25882117"/>
      <w:r w:rsidR="007C0E9D" w:rsidRPr="00366DB6">
        <w:rPr>
          <w:b w:val="0"/>
          <w:bCs/>
        </w:rPr>
        <w:t>Vérifier l’affichage des pages</w:t>
      </w:r>
      <w:bookmarkEnd w:id="17"/>
      <w:bookmarkEnd w:id="18"/>
      <w:bookmarkEnd w:id="19"/>
    </w:p>
    <w:p w14:paraId="37092DD9" w14:textId="4FB14909" w:rsidR="00BB4B4B" w:rsidRPr="0049375A" w:rsidRDefault="004946A6" w:rsidP="00BB4B4B">
      <w:pPr>
        <w:pStyle w:val="Heading3"/>
        <w:rPr>
          <w:b w:val="0"/>
          <w:bCs/>
          <w:i w:val="0"/>
          <w:lang w:val="fr-CA"/>
        </w:rPr>
      </w:pPr>
      <w:r w:rsidRPr="0049375A">
        <w:rPr>
          <w:b w:val="0"/>
          <w:bCs/>
          <w:i w:val="0"/>
          <w:lang w:val="fr-CA"/>
        </w:rPr>
        <w:t>Vérifier si tout les éléments des pages du site s’affiche correctement.</w:t>
      </w:r>
    </w:p>
    <w:p w14:paraId="45BE1643" w14:textId="48387505" w:rsidR="00BB4B4B" w:rsidRPr="00366DB6" w:rsidRDefault="00C80B8D" w:rsidP="004946A6">
      <w:pPr>
        <w:rPr>
          <w:bCs/>
        </w:rPr>
      </w:pPr>
      <w:bookmarkStart w:id="20" w:name="_Toc272400603"/>
      <w:bookmarkStart w:id="21" w:name="_Toc290901389"/>
      <w:bookmarkStart w:id="22" w:name="_Toc25882119"/>
      <w:r w:rsidRPr="00366DB6">
        <w:rPr>
          <w:bCs/>
        </w:rPr>
        <w:t>Description</w:t>
      </w:r>
      <w:r w:rsidR="00BB4B4B" w:rsidRPr="00366DB6">
        <w:rPr>
          <w:bCs/>
        </w:rPr>
        <w:t xml:space="preserve"> d</w:t>
      </w:r>
      <w:r w:rsidRPr="00366DB6">
        <w:rPr>
          <w:bCs/>
        </w:rPr>
        <w:t>u</w:t>
      </w:r>
      <w:r w:rsidR="00BB4B4B" w:rsidRPr="00366DB6">
        <w:rPr>
          <w:bCs/>
        </w:rPr>
        <w:t xml:space="preserve"> test</w:t>
      </w:r>
      <w:bookmarkEnd w:id="20"/>
      <w:bookmarkEnd w:id="21"/>
      <w:bookmarkEnd w:id="22"/>
    </w:p>
    <w:p w14:paraId="5E5FB749" w14:textId="6D7166F8" w:rsidR="004946A6" w:rsidRPr="00366DB6" w:rsidRDefault="004946A6" w:rsidP="004C350E">
      <w:pPr>
        <w:pStyle w:val="ListParagraph"/>
        <w:numPr>
          <w:ilvl w:val="0"/>
          <w:numId w:val="11"/>
        </w:numPr>
        <w:rPr>
          <w:rStyle w:val="Emphasis"/>
          <w:bCs/>
          <w:i w:val="0"/>
          <w:iCs w:val="0"/>
        </w:rPr>
      </w:pPr>
      <w:r w:rsidRPr="00366DB6">
        <w:rPr>
          <w:rStyle w:val="Emphasis"/>
          <w:bCs/>
          <w:i w:val="0"/>
          <w:iCs w:val="0"/>
        </w:rPr>
        <w:t>Ouvrir chaque page du site dans un nouvel onglet</w:t>
      </w:r>
      <w:r w:rsidR="00D4106A" w:rsidRPr="00366DB6">
        <w:rPr>
          <w:rStyle w:val="Emphasis"/>
          <w:bCs/>
          <w:i w:val="0"/>
          <w:iCs w:val="0"/>
        </w:rPr>
        <w:t>.</w:t>
      </w:r>
    </w:p>
    <w:p w14:paraId="71A058EA" w14:textId="47C40A6D" w:rsidR="0048274B" w:rsidRPr="00366DB6" w:rsidRDefault="00D4106A" w:rsidP="004C350E">
      <w:pPr>
        <w:pStyle w:val="ListParagraph"/>
        <w:numPr>
          <w:ilvl w:val="0"/>
          <w:numId w:val="11"/>
        </w:numPr>
        <w:rPr>
          <w:bCs/>
        </w:rPr>
      </w:pPr>
      <w:r w:rsidRPr="00366DB6">
        <w:rPr>
          <w:rFonts w:ascii="Segoe UI" w:hAnsi="Segoe UI" w:cs="Segoe UI"/>
          <w:bCs/>
          <w:sz w:val="20"/>
          <w:szCs w:val="20"/>
          <w:shd w:val="clear" w:color="auto" w:fill="EFF6FC"/>
        </w:rPr>
        <w:t>Pour chaque page, cliquer sur chaque éléments contenant des liens vers d'autres pages</w:t>
      </w:r>
      <w:r w:rsidR="0048274B" w:rsidRPr="00366DB6">
        <w:rPr>
          <w:rFonts w:ascii="Segoe UI" w:hAnsi="Segoe UI" w:cs="Segoe UI"/>
          <w:bCs/>
          <w:sz w:val="20"/>
          <w:szCs w:val="20"/>
          <w:shd w:val="clear" w:color="auto" w:fill="EFF6FC"/>
        </w:rPr>
        <w:t>.</w:t>
      </w:r>
    </w:p>
    <w:p w14:paraId="5563D2F1" w14:textId="45E1226F" w:rsidR="0048274B" w:rsidRPr="00366DB6" w:rsidRDefault="0048274B" w:rsidP="004C350E">
      <w:pPr>
        <w:pStyle w:val="ListParagraph"/>
        <w:numPr>
          <w:ilvl w:val="0"/>
          <w:numId w:val="11"/>
        </w:numPr>
        <w:rPr>
          <w:bCs/>
        </w:rPr>
      </w:pPr>
      <w:r w:rsidRPr="00366DB6">
        <w:rPr>
          <w:rFonts w:ascii="Segoe UI" w:hAnsi="Segoe UI" w:cs="Segoe UI"/>
          <w:bCs/>
          <w:sz w:val="20"/>
          <w:szCs w:val="20"/>
          <w:shd w:val="clear" w:color="auto" w:fill="EFF6FC"/>
        </w:rPr>
        <w:t>Actualiser toutes les pages du site.</w:t>
      </w:r>
    </w:p>
    <w:p w14:paraId="21A16A68" w14:textId="3BAE74C5" w:rsidR="00C80B8D" w:rsidRPr="00366DB6" w:rsidRDefault="00D4106A" w:rsidP="004C350E">
      <w:pPr>
        <w:pStyle w:val="ListParagraph"/>
        <w:numPr>
          <w:ilvl w:val="0"/>
          <w:numId w:val="11"/>
        </w:numPr>
        <w:rPr>
          <w:rStyle w:val="Emphasis"/>
          <w:bCs/>
          <w:i w:val="0"/>
          <w:iCs w:val="0"/>
        </w:rPr>
      </w:pPr>
      <w:r w:rsidRPr="00366DB6">
        <w:rPr>
          <w:rFonts w:ascii="Segoe UI" w:hAnsi="Segoe UI" w:cs="Segoe UI"/>
          <w:bCs/>
          <w:sz w:val="20"/>
          <w:szCs w:val="20"/>
          <w:shd w:val="clear" w:color="auto" w:fill="EFF6FC"/>
        </w:rPr>
        <w:t xml:space="preserve">Répeter les étapes 1 </w:t>
      </w:r>
      <w:r w:rsidR="0048274B" w:rsidRPr="00366DB6">
        <w:rPr>
          <w:rFonts w:ascii="Segoe UI" w:hAnsi="Segoe UI" w:cs="Segoe UI"/>
          <w:bCs/>
          <w:sz w:val="20"/>
          <w:szCs w:val="20"/>
          <w:shd w:val="clear" w:color="auto" w:fill="EFF6FC"/>
        </w:rPr>
        <w:t>à 3</w:t>
      </w:r>
      <w:r w:rsidRPr="00366DB6">
        <w:rPr>
          <w:rFonts w:ascii="Segoe UI" w:hAnsi="Segoe UI" w:cs="Segoe UI"/>
          <w:bCs/>
          <w:sz w:val="20"/>
          <w:szCs w:val="20"/>
          <w:shd w:val="clear" w:color="auto" w:fill="EFF6FC"/>
        </w:rPr>
        <w:t xml:space="preserve"> sur différents navigateur web.</w:t>
      </w:r>
    </w:p>
    <w:tbl>
      <w:tblPr>
        <w:tblW w:w="13201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213"/>
        <w:gridCol w:w="23"/>
      </w:tblGrid>
      <w:tr w:rsidR="00D019A0" w:rsidRPr="00485038" w14:paraId="7777C7E0" w14:textId="77777777" w:rsidTr="00D019A0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BA11DE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ID de cas de test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C2C05" w14:textId="1B263AC7" w:rsidR="00D019A0" w:rsidRPr="00366DB6" w:rsidRDefault="008C7C47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Ft</w:t>
            </w:r>
            <w:r w:rsidR="00D019A0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418267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Description du cas d'essai</w:t>
            </w:r>
          </w:p>
        </w:tc>
        <w:tc>
          <w:tcPr>
            <w:tcW w:w="6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3460F0" w14:textId="40A596D6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Testez la fonctionnalité de </w:t>
            </w:r>
            <w:r w:rsidR="008441B0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l’affichage des pages</w:t>
            </w:r>
          </w:p>
        </w:tc>
      </w:tr>
      <w:tr w:rsidR="00D019A0" w:rsidRPr="00366DB6" w14:paraId="6EF6246E" w14:textId="77777777" w:rsidTr="00D019A0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3BE3C5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Créé par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DDF1A" w14:textId="2D2CC47F" w:rsidR="00D019A0" w:rsidRPr="00366DB6" w:rsidRDefault="004946A6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849673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Commenté par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8CA7D8" w14:textId="6F1AC47B" w:rsidR="00D019A0" w:rsidRPr="00366DB6" w:rsidRDefault="00BE0F31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100327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Version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D55C868" w14:textId="21645E81" w:rsidR="00D019A0" w:rsidRPr="00366DB6" w:rsidRDefault="008C7C47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1.0</w:t>
            </w:r>
          </w:p>
        </w:tc>
      </w:tr>
      <w:tr w:rsidR="00D019A0" w:rsidRPr="00366DB6" w14:paraId="59610628" w14:textId="77777777" w:rsidTr="00D019A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08A51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73719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95C53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7B65E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C024D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108C2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9CA94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D49E9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947AF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FEED3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9DDDB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019A0" w:rsidRPr="00366DB6" w14:paraId="5760DE69" w14:textId="77777777" w:rsidTr="00D019A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A0777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1AF9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0ABE1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EC674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049AC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73D27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1C9B2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3AB46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E6EC6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C93AC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9FD23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019A0" w:rsidRPr="00BE0F31" w14:paraId="78F4A365" w14:textId="77777777" w:rsidTr="00D019A0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4152EA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Nom du testeur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69CA4" w14:textId="467CEB71" w:rsidR="00D019A0" w:rsidRPr="00366DB6" w:rsidRDefault="00BE0F31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844447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Date testée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C25A5" w14:textId="722C0C17" w:rsidR="00D019A0" w:rsidRPr="00366DB6" w:rsidRDefault="00BE0F31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25/05/2020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7CFA36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Cas d'essai (Succès/Échec/non exécuté)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7F090" w14:textId="7369334B" w:rsidR="00D019A0" w:rsidRPr="0049375A" w:rsidRDefault="00BE0F31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D019A0" w:rsidRPr="00BE0F31" w14:paraId="1CADAADF" w14:textId="77777777" w:rsidTr="00D019A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D46DC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458C9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F0251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8BB77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C7622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CCF24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37B48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D65E1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A31B8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23689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305AE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019A0" w:rsidRPr="00485038" w14:paraId="2735FFFA" w14:textId="77777777" w:rsidTr="00AE3184">
        <w:trPr>
          <w:gridAfter w:val="1"/>
          <w:wAfter w:w="23" w:type="dxa"/>
          <w:trHeight w:val="88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80EB80" w14:textId="2B20865F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D77A12" w14:textId="3C051C6E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Conditions préalables</w:t>
            </w:r>
            <w:r w:rsidR="008C7C47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2E5F3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EC53D9" w14:textId="19CFBF42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539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598AFE" w14:textId="7FF4068E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Données de test</w:t>
            </w:r>
            <w:r w:rsidR="008D5B11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 (Au besoin)</w:t>
            </w:r>
          </w:p>
        </w:tc>
      </w:tr>
      <w:tr w:rsidR="00D019A0" w:rsidRPr="00485038" w14:paraId="6DE12E0E" w14:textId="77777777" w:rsidTr="00D019A0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9DB28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49765B" w14:textId="03815D49" w:rsidR="00D019A0" w:rsidRPr="00366DB6" w:rsidRDefault="00D4106A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Possèder un </w:t>
            </w:r>
            <w:r w:rsidR="008C7C47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N</w:t>
            </w:r>
            <w:r w:rsidR="00D019A0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avigateur </w:t>
            </w:r>
            <w:r w:rsidR="008C7C47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web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5F52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B9398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4A2103" w14:textId="1084F281" w:rsidR="00D019A0" w:rsidRPr="0049375A" w:rsidRDefault="00FF301F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Compte Administrateur</w:t>
            </w:r>
            <w:r w:rsidR="00D019A0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 = </w:t>
            </w:r>
            <w:r w:rsidR="008C7C47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admin</w:t>
            </w: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 Mot de Passe :  </w:t>
            </w:r>
            <w:r w:rsidR="00340C4C" w:rsidRPr="28AF5E12">
              <w:rPr>
                <w:rFonts w:ascii="Segoe UI" w:eastAsia="Segoe UI" w:hAnsi="Segoe UI" w:cs="Segoe UI"/>
                <w:sz w:val="21"/>
                <w:szCs w:val="21"/>
                <w:lang w:val="fr"/>
              </w:rPr>
              <w:t>ComplicatedPassword</w:t>
            </w:r>
          </w:p>
        </w:tc>
      </w:tr>
      <w:tr w:rsidR="00D019A0" w:rsidRPr="00485038" w14:paraId="4272BF89" w14:textId="77777777" w:rsidTr="00D019A0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E1600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0EA0C5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A63D5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4C86B" w14:textId="18E5E1D4" w:rsidR="00D019A0" w:rsidRPr="00366DB6" w:rsidRDefault="00D8344B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/>
              </w:rPr>
              <w:t>2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5999ED" w14:textId="473951A4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 w:rsidR="00FF301F"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Compte Membre = Seb Mot de Passe : Seb</w:t>
            </w:r>
          </w:p>
        </w:tc>
      </w:tr>
      <w:tr w:rsidR="00D019A0" w:rsidRPr="00366DB6" w14:paraId="26671E15" w14:textId="77777777" w:rsidTr="00D019A0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ACB94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D0D152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B077D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B11EF" w14:textId="38839F7F" w:rsidR="00D019A0" w:rsidRPr="00366DB6" w:rsidRDefault="00D8344B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/>
              </w:rPr>
              <w:t>3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CC019F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D019A0" w:rsidRPr="00366DB6" w14:paraId="1CF511E7" w14:textId="77777777" w:rsidTr="00D019A0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7B144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85C90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3D881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59EAF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586E6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019A0" w:rsidRPr="00366DB6" w14:paraId="0D2EA1D3" w14:textId="77777777" w:rsidTr="00D019A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9E5FE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91D5B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83553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2A85D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1D13F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55971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5321E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0A296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A075F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987CD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B9777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019A0" w:rsidRPr="00485038" w14:paraId="2C127FB6" w14:textId="77777777" w:rsidTr="00D019A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02DD37" w14:textId="77777777" w:rsidR="00D019A0" w:rsidRPr="00366DB6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u w:val="single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u w:val="single"/>
                <w:lang w:val="fr"/>
              </w:rPr>
              <w:t>Scénario de test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D5E58" w14:textId="5EE8F654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Vérifier </w:t>
            </w:r>
            <w:r w:rsidR="00B77D60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que les pages et leurs éléments soit affiché et aux  bons endroits.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94E3B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AF570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6B8E1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F7EDC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019A0" w:rsidRPr="00485038" w14:paraId="5BAD472A" w14:textId="77777777" w:rsidTr="00D019A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2F06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E513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F952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C86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A370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C299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494A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7054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1531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C7FF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819E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019A0" w:rsidRPr="00485038" w14:paraId="25712646" w14:textId="77777777" w:rsidTr="00D019A0">
        <w:trPr>
          <w:gridAfter w:val="1"/>
          <w:wAfter w:w="2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8FFC03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Étape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C3CC31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Détails de l'étape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7D4A1F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attendus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914455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réels</w:t>
            </w:r>
          </w:p>
        </w:tc>
        <w:tc>
          <w:tcPr>
            <w:tcW w:w="280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F725C6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Succès / Échec / Non exécuté / Suspendu</w:t>
            </w:r>
          </w:p>
        </w:tc>
      </w:tr>
      <w:tr w:rsidR="00D019A0" w:rsidRPr="00485038" w14:paraId="05B6D493" w14:textId="77777777" w:rsidTr="00D019A0">
        <w:trPr>
          <w:gridAfter w:val="1"/>
          <w:wAfter w:w="23" w:type="dxa"/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D62353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15DD1A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CFFFE6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98C42D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80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AADB96" w14:textId="77777777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019A0" w:rsidRPr="00BE0F31" w14:paraId="73956D1E" w14:textId="77777777" w:rsidTr="00D019A0">
        <w:trPr>
          <w:gridAfter w:val="1"/>
          <w:wAfter w:w="2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5BF07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FEC0D" w14:textId="77777777" w:rsidR="00FA60EA" w:rsidRPr="0049375A" w:rsidRDefault="00FA60EA" w:rsidP="00FA60EA">
            <w:pPr>
              <w:rPr>
                <w:rStyle w:val="Emphasis"/>
                <w:rFonts w:asciiTheme="minorHAnsi" w:hAnsiTheme="minorHAnsi" w:cstheme="minorHAnsi"/>
                <w:bCs/>
                <w:i w:val="0"/>
                <w:iCs w:val="0"/>
                <w:lang w:val="fr-CA"/>
              </w:rPr>
            </w:pPr>
            <w:r w:rsidRPr="0049375A">
              <w:rPr>
                <w:rStyle w:val="Emphasis"/>
                <w:rFonts w:asciiTheme="minorHAnsi" w:hAnsiTheme="minorHAnsi" w:cstheme="minorHAnsi"/>
                <w:bCs/>
                <w:i w:val="0"/>
                <w:iCs w:val="0"/>
                <w:lang w:val="fr-CA"/>
              </w:rPr>
              <w:t>Ouvrir chaque page du site dans un nouvel onglet.</w:t>
            </w:r>
          </w:p>
          <w:p w14:paraId="417E4F27" w14:textId="6607019F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F5C51" w14:textId="3990BAE7" w:rsidR="00D019A0" w:rsidRPr="0049375A" w:rsidRDefault="0048274B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Les pages et leur éléments sont affiché correctement.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755E66" w14:textId="6C7B395D" w:rsidR="00D019A0" w:rsidRPr="0049375A" w:rsidRDefault="0096309A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Les éléments de chaque page s’affiche correctement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B35A20" w14:textId="1D5AC19F" w:rsidR="00D019A0" w:rsidRPr="0049375A" w:rsidRDefault="003B09FC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D019A0" w:rsidRPr="00BE0F31" w14:paraId="0A5A06E1" w14:textId="77777777" w:rsidTr="00D019A0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7FC87" w14:textId="77777777" w:rsidR="00D019A0" w:rsidRPr="00366DB6" w:rsidRDefault="00D019A0" w:rsidP="00D019A0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CF2C9" w14:textId="77777777" w:rsidR="00FA60EA" w:rsidRPr="0049375A" w:rsidRDefault="00FA60EA" w:rsidP="00FA60EA">
            <w:pPr>
              <w:rPr>
                <w:bCs/>
                <w:lang w:val="fr-CA"/>
              </w:rPr>
            </w:pP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Pour chaque page, cliquer sur chaque éléments contenant des liens vers d'autres pages.</w:t>
            </w:r>
          </w:p>
          <w:p w14:paraId="69EF9EC8" w14:textId="35D61218" w:rsidR="00D019A0" w:rsidRPr="0049375A" w:rsidRDefault="00D019A0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B5365" w14:textId="1A0C438A" w:rsidR="00D019A0" w:rsidRPr="0049375A" w:rsidRDefault="0048274B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Les pages et leur éléments sont affiché correctement.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AB2361" w14:textId="73DAB736" w:rsidR="00D019A0" w:rsidRPr="0049375A" w:rsidRDefault="0096309A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Les éléments de chaque page s’affiche correctement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92A55" w14:textId="6C6F67B1" w:rsidR="00D019A0" w:rsidRPr="0049375A" w:rsidRDefault="003B09FC" w:rsidP="00D019A0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FA60EA" w:rsidRPr="00BE0F31" w14:paraId="46E1BE28" w14:textId="77777777" w:rsidTr="00D019A0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68CED" w14:textId="77777777" w:rsidR="00FA60EA" w:rsidRPr="00366DB6" w:rsidRDefault="00FA60EA" w:rsidP="00FA60E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8211D" w14:textId="77777777" w:rsidR="00FA60EA" w:rsidRPr="0049375A" w:rsidRDefault="00FA60EA" w:rsidP="00FA60EA">
            <w:pPr>
              <w:rPr>
                <w:bCs/>
                <w:lang w:val="fr-CA"/>
              </w:rPr>
            </w:pP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Actualiser toutes les pages du site.</w:t>
            </w:r>
          </w:p>
          <w:p w14:paraId="6E1939DC" w14:textId="7080FAAF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D9DFD" w14:textId="41FD8AF9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Les pages et leur éléments sont affiché correctement.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32D07E" w14:textId="28B38A34" w:rsidR="00FA60EA" w:rsidRPr="0049375A" w:rsidRDefault="0096309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Les éléments de chaque page s’affiche correctement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756CF5" w14:textId="7DB2E60A" w:rsidR="00FA60EA" w:rsidRPr="0049375A" w:rsidRDefault="003B09FC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FA60EA" w:rsidRPr="00BE0F31" w14:paraId="5EA46B10" w14:textId="77777777" w:rsidTr="00D019A0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8E57D" w14:textId="77777777" w:rsidR="00FA60EA" w:rsidRPr="00366DB6" w:rsidRDefault="00FA60EA" w:rsidP="00FA60E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08FED" w14:textId="75552D6F" w:rsidR="00FA60EA" w:rsidRPr="0049375A" w:rsidRDefault="00FA60EA" w:rsidP="00FA60EA">
            <w:pPr>
              <w:rPr>
                <w:rStyle w:val="Emphasis"/>
                <w:bCs/>
                <w:i w:val="0"/>
                <w:iCs w:val="0"/>
                <w:lang w:val="fr-CA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Rép</w:t>
            </w:r>
            <w:r w:rsidR="00B26287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é</w:t>
            </w: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ter les étapes 1 à 3 sur différents navigateur web.</w:t>
            </w:r>
          </w:p>
          <w:p w14:paraId="5098C7E6" w14:textId="5D4E3583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99414" w14:textId="230BBDDF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L'affichage des pages est constant pour tout les navigateur web.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F28EB9" w14:textId="0B9B95C0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 w:rsidR="00301400">
              <w:rPr>
                <w:rFonts w:ascii="Calibri" w:hAnsi="Calibri" w:cs="Calibri"/>
                <w:bCs/>
                <w:szCs w:val="22"/>
                <w:lang w:val="fr-CA" w:eastAsia="en-GB"/>
              </w:rPr>
              <w:t>Les éléments de chaque page s’affiche correctement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59FF4F" w14:textId="311A0DCF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 w:rsidR="00793D4E">
              <w:rPr>
                <w:rFonts w:ascii="Calibri" w:hAnsi="Calibri" w:cs="Calibri"/>
                <w:bCs/>
                <w:szCs w:val="22"/>
                <w:lang w:val="fr-CA" w:eastAsia="en-GB"/>
              </w:rPr>
              <w:t>S</w:t>
            </w:r>
            <w:r w:rsidR="003B09FC">
              <w:rPr>
                <w:rFonts w:ascii="Calibri" w:hAnsi="Calibri" w:cs="Calibri"/>
                <w:bCs/>
                <w:szCs w:val="22"/>
                <w:lang w:val="fr-CA" w:eastAsia="en-GB"/>
              </w:rPr>
              <w:t>uccès</w:t>
            </w:r>
          </w:p>
        </w:tc>
      </w:tr>
      <w:tr w:rsidR="00FA60EA" w:rsidRPr="00BE0F31" w14:paraId="0C4B4422" w14:textId="77777777" w:rsidTr="00D019A0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C3E45" w14:textId="77777777" w:rsidR="00FA60EA" w:rsidRPr="0049375A" w:rsidRDefault="00FA60EA" w:rsidP="00FA60E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DC7C4" w14:textId="77777777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576DA" w14:textId="77777777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ED826E" w14:textId="77777777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B18BC1" w14:textId="77777777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</w:tr>
      <w:tr w:rsidR="00FA60EA" w:rsidRPr="00BE0F31" w14:paraId="0012D962" w14:textId="77777777" w:rsidTr="00D019A0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177BC" w14:textId="77777777" w:rsidR="00FA60EA" w:rsidRPr="0049375A" w:rsidRDefault="00FA60EA" w:rsidP="00FA60E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B47A9" w14:textId="77777777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8C224" w14:textId="77777777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1C84D8" w14:textId="77777777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211AED" w14:textId="77777777" w:rsidR="00FA60EA" w:rsidRPr="0049375A" w:rsidRDefault="00FA60EA" w:rsidP="00FA60E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</w:tr>
    </w:tbl>
    <w:p w14:paraId="177A55AE" w14:textId="77777777" w:rsidR="00D13D5F" w:rsidRPr="00366DB6" w:rsidRDefault="00D13D5F" w:rsidP="00D13D5F">
      <w:pPr>
        <w:pStyle w:val="Heading1"/>
        <w:numPr>
          <w:ilvl w:val="0"/>
          <w:numId w:val="0"/>
        </w:numPr>
        <w:rPr>
          <w:b w:val="0"/>
          <w:bCs/>
          <w:lang w:val="fr-CA"/>
        </w:rPr>
      </w:pPr>
    </w:p>
    <w:p w14:paraId="4B35B121" w14:textId="1827B0F0" w:rsidR="00D13D5F" w:rsidRPr="00366DB6" w:rsidRDefault="00D13D5F" w:rsidP="00D13D5F">
      <w:pPr>
        <w:pStyle w:val="Heading2"/>
        <w:rPr>
          <w:b w:val="0"/>
          <w:bCs/>
        </w:rPr>
      </w:pPr>
      <w:r w:rsidRPr="0049375A">
        <w:rPr>
          <w:b w:val="0"/>
          <w:bCs/>
          <w:lang w:val="fr-CA"/>
        </w:rPr>
        <w:t xml:space="preserve"> </w:t>
      </w:r>
      <w:r w:rsidRPr="00366DB6">
        <w:rPr>
          <w:b w:val="0"/>
          <w:bCs/>
        </w:rPr>
        <w:t>Vérifier l</w:t>
      </w:r>
      <w:r w:rsidR="00305366" w:rsidRPr="00366DB6">
        <w:rPr>
          <w:b w:val="0"/>
          <w:bCs/>
        </w:rPr>
        <w:t>e paiement</w:t>
      </w:r>
    </w:p>
    <w:p w14:paraId="65D90C50" w14:textId="631FA11B" w:rsidR="00D13D5F" w:rsidRPr="0049375A" w:rsidRDefault="00CB1162" w:rsidP="00305366">
      <w:pPr>
        <w:pStyle w:val="Heading3"/>
        <w:numPr>
          <w:ilvl w:val="0"/>
          <w:numId w:val="0"/>
        </w:numPr>
        <w:rPr>
          <w:b w:val="0"/>
          <w:bCs/>
          <w:i w:val="0"/>
          <w:lang w:val="fr-CA"/>
        </w:rPr>
      </w:pPr>
      <w:r w:rsidRPr="0049375A">
        <w:rPr>
          <w:b w:val="0"/>
          <w:bCs/>
          <w:i w:val="0"/>
          <w:lang w:val="fr-CA"/>
        </w:rPr>
        <w:t xml:space="preserve">5.2.1 </w:t>
      </w:r>
      <w:r w:rsidR="00D13D5F" w:rsidRPr="0049375A">
        <w:rPr>
          <w:b w:val="0"/>
          <w:bCs/>
          <w:i w:val="0"/>
          <w:lang w:val="fr-CA"/>
        </w:rPr>
        <w:t xml:space="preserve">Vérifier si tout les </w:t>
      </w:r>
      <w:r w:rsidR="00305366" w:rsidRPr="0049375A">
        <w:rPr>
          <w:b w:val="0"/>
          <w:bCs/>
          <w:i w:val="0"/>
          <w:lang w:val="fr-CA"/>
        </w:rPr>
        <w:t>types de paiement du site sont fonctionnels</w:t>
      </w:r>
    </w:p>
    <w:p w14:paraId="10D2EC22" w14:textId="547F2DE7" w:rsidR="0095380D" w:rsidRPr="00366DB6" w:rsidRDefault="00D13D5F" w:rsidP="0095380D">
      <w:pPr>
        <w:rPr>
          <w:bCs/>
        </w:rPr>
      </w:pPr>
      <w:r w:rsidRPr="00366DB6">
        <w:rPr>
          <w:bCs/>
        </w:rPr>
        <w:t>Description du test</w:t>
      </w:r>
    </w:p>
    <w:p w14:paraId="2E10E091" w14:textId="6FAA72A0" w:rsidR="0095380D" w:rsidRPr="000346DE" w:rsidRDefault="000346DE" w:rsidP="004C350E">
      <w:pPr>
        <w:pStyle w:val="ListParagraph"/>
        <w:numPr>
          <w:ilvl w:val="0"/>
          <w:numId w:val="12"/>
        </w:numPr>
        <w:rPr>
          <w:bCs/>
        </w:rPr>
      </w:pPr>
      <w:r w:rsidRPr="00366DB6">
        <w:rPr>
          <w:rFonts w:cs="Calibri"/>
          <w:bCs/>
          <w:lang w:val="en-GB" w:eastAsia="en-GB"/>
        </w:rPr>
        <w:t>Effectuer un paiement de cotisation</w:t>
      </w:r>
    </w:p>
    <w:p w14:paraId="78FC673F" w14:textId="55F276CD" w:rsidR="000346DE" w:rsidRPr="00366DB6" w:rsidRDefault="000346DE" w:rsidP="004C350E">
      <w:pPr>
        <w:pStyle w:val="ListParagraph"/>
        <w:numPr>
          <w:ilvl w:val="0"/>
          <w:numId w:val="12"/>
        </w:numPr>
        <w:rPr>
          <w:rStyle w:val="Emphasis"/>
          <w:bCs/>
          <w:i w:val="0"/>
          <w:iCs w:val="0"/>
        </w:rPr>
      </w:pPr>
      <w:r w:rsidRPr="00366DB6">
        <w:rPr>
          <w:rFonts w:ascii="Segoe UI" w:hAnsi="Segoe UI" w:cs="Segoe UI"/>
          <w:bCs/>
          <w:sz w:val="20"/>
          <w:shd w:val="clear" w:color="auto" w:fill="EFF6FC"/>
        </w:rPr>
        <w:t>Effectuer un paiement de don</w:t>
      </w:r>
    </w:p>
    <w:tbl>
      <w:tblPr>
        <w:tblW w:w="13201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213"/>
        <w:gridCol w:w="23"/>
      </w:tblGrid>
      <w:tr w:rsidR="00D13D5F" w:rsidRPr="00485038" w14:paraId="6CA0A5C3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DCD5B28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ID de cas de test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ED4A4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Ft_001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1A05985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Description du cas d'essai</w:t>
            </w:r>
          </w:p>
        </w:tc>
        <w:tc>
          <w:tcPr>
            <w:tcW w:w="6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F96F0CC" w14:textId="363925BD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Testez la fonctionnalité </w:t>
            </w:r>
            <w:r w:rsidR="00285BE6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 paiement</w:t>
            </w:r>
          </w:p>
        </w:tc>
      </w:tr>
      <w:tr w:rsidR="00D13D5F" w:rsidRPr="00366DB6" w14:paraId="6928C0AC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A041A01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Créé par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6956B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C7F09C8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Commenté par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0A70451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25D55EB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Version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71B5DE94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1.0</w:t>
            </w:r>
          </w:p>
        </w:tc>
      </w:tr>
      <w:tr w:rsidR="00D13D5F" w:rsidRPr="00366DB6" w14:paraId="756E19EA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4741A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6FFAF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BA82D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FAAC1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670DF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51525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90947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5C4A8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62F09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7231E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B0E3D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13D5F" w:rsidRPr="00366DB6" w14:paraId="5861105F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2B75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0EE50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33F7E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782BD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F6ED1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B1FD0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0713C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5029C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1DF29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ADC1F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5BE3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13D5F" w:rsidRPr="00485038" w14:paraId="4D6E5110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EBDDE90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lastRenderedPageBreak/>
              <w:t>Nom du testeur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FE9D0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E89D6E8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Date testée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67659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7F6F5BE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Cas d'essai (Succès/Échec/non exécuté)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E69D1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13D5F" w:rsidRPr="00485038" w14:paraId="092006EF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8C05C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85253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B303D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67831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DB615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F2C00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7FD2D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886E1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B5648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9DB41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D10F3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13D5F" w:rsidRPr="00485038" w14:paraId="1E87EA29" w14:textId="77777777" w:rsidTr="28AF5E12">
        <w:trPr>
          <w:gridAfter w:val="1"/>
          <w:wAfter w:w="23" w:type="dxa"/>
          <w:trHeight w:val="88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CB6C256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A4A29F7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Conditions préalables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8E8F0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44CEA92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539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5CFC365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Données de test (Au besoin)</w:t>
            </w:r>
          </w:p>
        </w:tc>
      </w:tr>
      <w:tr w:rsidR="00D13D5F" w:rsidRPr="00485038" w14:paraId="7B17DF2B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EF305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72DF5A3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Possèder un Navigateur web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53A7E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1CA2A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78597A9" w14:textId="2B12BE69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Compte Administrateur = admin Mot de Passe :  </w:t>
            </w:r>
            <w:r w:rsidR="00E21C0E" w:rsidRPr="28AF5E12">
              <w:rPr>
                <w:rFonts w:ascii="Segoe UI" w:eastAsia="Segoe UI" w:hAnsi="Segoe UI" w:cs="Segoe UI"/>
                <w:sz w:val="21"/>
                <w:szCs w:val="21"/>
                <w:lang w:val="fr"/>
              </w:rPr>
              <w:t>ComplicatedPassword</w:t>
            </w:r>
          </w:p>
        </w:tc>
      </w:tr>
      <w:tr w:rsidR="00D13D5F" w:rsidRPr="00485038" w14:paraId="1942B1E7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A5AB1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C85D7FF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C251B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86F7D" w14:textId="143DE705" w:rsidR="00D13D5F" w:rsidRPr="00366DB6" w:rsidRDefault="0055697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/>
              </w:rPr>
              <w:t>2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909D524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Compte Membre = Seb Mot de Passe : Seb</w:t>
            </w:r>
          </w:p>
        </w:tc>
      </w:tr>
      <w:tr w:rsidR="00D13D5F" w:rsidRPr="00366DB6" w14:paraId="01CEBB45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FAD02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48CE126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623DB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A531D" w14:textId="6245D17B" w:rsidR="00D13D5F" w:rsidRPr="00366DB6" w:rsidRDefault="0055697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/>
              </w:rPr>
              <w:t>3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A134F1B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D13D5F" w:rsidRPr="00366DB6" w14:paraId="4D822FF5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2EE3A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CAA0EB2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2BB86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0DD12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F8DC9C4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13D5F" w:rsidRPr="00366DB6" w14:paraId="029E05E1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695FC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49F10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723B2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1394F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056C8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DEA49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1ABC5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74F5A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BFEAC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5D132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7344C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13D5F" w:rsidRPr="00485038" w14:paraId="250CBF13" w14:textId="77777777" w:rsidTr="28AF5E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3543A0C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u w:val="single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u w:val="single"/>
                <w:lang w:val="fr"/>
              </w:rPr>
              <w:t>Scénario de test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37F68" w14:textId="578F8C1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Vérifier </w:t>
            </w:r>
            <w:r w:rsidR="00B77D60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si les paiements f</w:t>
            </w:r>
            <w:r w:rsidR="006902DE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o</w:t>
            </w:r>
            <w:r w:rsidR="00B77D60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nctionnent.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B873A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F9517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73EBC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EB904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13D5F" w:rsidRPr="00485038" w14:paraId="5D7D6D97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EFAD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AD65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C4C0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B10D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F526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79D6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E814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F8DE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3FEE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5AC9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BC3F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13D5F" w:rsidRPr="00485038" w14:paraId="6AAFCB9C" w14:textId="77777777" w:rsidTr="28AF5E12">
        <w:trPr>
          <w:gridAfter w:val="1"/>
          <w:wAfter w:w="2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FE2163E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Étape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F7C20F1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Détails de l'étape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8087DEA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attendus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8D354F8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réels</w:t>
            </w:r>
          </w:p>
        </w:tc>
        <w:tc>
          <w:tcPr>
            <w:tcW w:w="280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E6F9B91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Succès / Échec / Non exécuté / Suspendu</w:t>
            </w:r>
          </w:p>
        </w:tc>
      </w:tr>
      <w:tr w:rsidR="00D13D5F" w:rsidRPr="00485038" w14:paraId="0B326F04" w14:textId="77777777" w:rsidTr="28AF5E12">
        <w:trPr>
          <w:gridAfter w:val="1"/>
          <w:wAfter w:w="23" w:type="dxa"/>
          <w:trHeight w:val="472"/>
        </w:trPr>
        <w:tc>
          <w:tcPr>
            <w:tcW w:w="1296" w:type="dxa"/>
            <w:vMerge/>
            <w:vAlign w:val="center"/>
            <w:hideMark/>
          </w:tcPr>
          <w:p w14:paraId="752319E1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5EA4B064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6F0FDCA5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4E908A7F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806" w:type="dxa"/>
            <w:gridSpan w:val="3"/>
            <w:vMerge/>
            <w:vAlign w:val="center"/>
            <w:hideMark/>
          </w:tcPr>
          <w:p w14:paraId="1A1DFAFD" w14:textId="77777777" w:rsidR="00D13D5F" w:rsidRPr="0049375A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13D5F" w:rsidRPr="00BE0F31" w14:paraId="6AA47CE9" w14:textId="77777777" w:rsidTr="28AF5E12">
        <w:trPr>
          <w:gridAfter w:val="1"/>
          <w:wAfter w:w="2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99B49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A2F85" w14:textId="7BF54C6E" w:rsidR="00D13D5F" w:rsidRPr="0049375A" w:rsidRDefault="00CF0CBC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Effectuer un paiement de cotisation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DDEAD" w14:textId="7117DD4A" w:rsidR="00D13D5F" w:rsidRPr="0049375A" w:rsidRDefault="00CF0CBC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L’argent du paiement a été reçus</w:t>
            </w:r>
            <w:r w:rsidR="00A666F4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,</w:t>
            </w: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 xml:space="preserve"> la cotisation est payé</w:t>
            </w:r>
            <w:r w:rsidR="00A666F4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 xml:space="preserve"> la date de cotisation est changer pour la </w:t>
            </w:r>
            <w:r w:rsidR="00534B6F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même date l’an prochain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3247920" w14:textId="7B38EBFF" w:rsidR="00D13D5F" w:rsidRPr="0049375A" w:rsidRDefault="2D771E5B" w:rsidP="28AF5E12">
            <w:pPr>
              <w:widowControl/>
              <w:spacing w:line="240" w:lineRule="auto"/>
              <w:jc w:val="left"/>
              <w:rPr>
                <w:rFonts w:ascii="Calibri" w:hAnsi="Calibri" w:cs="Calibri"/>
                <w:lang w:val="fr-CA" w:eastAsia="en-GB"/>
              </w:rPr>
            </w:pPr>
            <w:r w:rsidRPr="28AF5E12">
              <w:rPr>
                <w:rFonts w:ascii="Calibri" w:hAnsi="Calibri" w:cs="Calibri"/>
                <w:lang w:val="fr-CA" w:eastAsia="en-GB"/>
              </w:rPr>
              <w:t>Le paiement est payé</w:t>
            </w:r>
            <w:r w:rsidR="00A666F4">
              <w:rPr>
                <w:rFonts w:ascii="Calibri" w:hAnsi="Calibri" w:cs="Calibri"/>
                <w:lang w:val="fr-CA" w:eastAsia="en-GB"/>
              </w:rPr>
              <w:t xml:space="preserve"> et la date de cotisation a été changer.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9479825" w14:textId="6183B9F4" w:rsidR="00D13D5F" w:rsidRPr="0049375A" w:rsidRDefault="2D771E5B" w:rsidP="28AF5E12">
            <w:pPr>
              <w:widowControl/>
              <w:spacing w:line="240" w:lineRule="auto"/>
              <w:jc w:val="left"/>
              <w:rPr>
                <w:rFonts w:ascii="Calibri" w:hAnsi="Calibri" w:cs="Calibri"/>
                <w:lang w:val="fr-CA" w:eastAsia="en-GB"/>
              </w:rPr>
            </w:pPr>
            <w:r w:rsidRPr="28AF5E12">
              <w:rPr>
                <w:rFonts w:ascii="Calibri" w:hAnsi="Calibri" w:cs="Calibri"/>
                <w:lang w:val="fr-CA" w:eastAsia="en-GB"/>
              </w:rPr>
              <w:t>Succès</w:t>
            </w:r>
          </w:p>
        </w:tc>
      </w:tr>
      <w:tr w:rsidR="00D13D5F" w:rsidRPr="00BE0F31" w14:paraId="55CCE792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8DCB2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53669" w14:textId="344615EA" w:rsidR="00D13D5F" w:rsidRPr="0049375A" w:rsidRDefault="00CF0CBC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Effectuer un paiement de don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53F13" w14:textId="7372C50F" w:rsidR="00D13D5F" w:rsidRPr="0049375A" w:rsidRDefault="00CF0CBC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L’argent du paiement a été reçus</w:t>
            </w:r>
            <w:r w:rsidR="00A666F4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 xml:space="preserve">, </w:t>
            </w:r>
            <w:r w:rsidRPr="0049375A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>le don est payé</w:t>
            </w:r>
            <w:r w:rsidR="00A666F4">
              <w:rPr>
                <w:rFonts w:ascii="Segoe UI" w:hAnsi="Segoe UI" w:cs="Segoe UI"/>
                <w:bCs/>
                <w:sz w:val="20"/>
                <w:shd w:val="clear" w:color="auto" w:fill="EFF6FC"/>
                <w:lang w:val="fr-CA"/>
              </w:rPr>
              <w:t xml:space="preserve"> et le projet recevant le dons a été mis à jour et affiche maintenant le nouveau  don reçus.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DA18926" w14:textId="2608C397" w:rsidR="00D13D5F" w:rsidRPr="0049375A" w:rsidRDefault="1DEE5960" w:rsidP="28AF5E12">
            <w:pPr>
              <w:widowControl/>
              <w:spacing w:line="240" w:lineRule="auto"/>
              <w:jc w:val="left"/>
              <w:rPr>
                <w:rFonts w:ascii="Calibri" w:hAnsi="Calibri" w:cs="Calibri"/>
                <w:lang w:val="fr-CA" w:eastAsia="en-GB"/>
              </w:rPr>
            </w:pPr>
            <w:r w:rsidRPr="28AF5E12">
              <w:rPr>
                <w:rFonts w:ascii="Calibri" w:hAnsi="Calibri" w:cs="Calibri"/>
                <w:lang w:val="fr-CA" w:eastAsia="en-GB"/>
              </w:rPr>
              <w:t>Le paiement est payé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917816C" w14:textId="4E2FAA58" w:rsidR="00D13D5F" w:rsidRPr="0049375A" w:rsidRDefault="1DEE5960" w:rsidP="28AF5E12">
            <w:pPr>
              <w:widowControl/>
              <w:spacing w:line="240" w:lineRule="auto"/>
              <w:jc w:val="left"/>
              <w:rPr>
                <w:rFonts w:ascii="Calibri" w:hAnsi="Calibri" w:cs="Calibri"/>
                <w:lang w:val="fr-CA" w:eastAsia="en-GB"/>
              </w:rPr>
            </w:pPr>
            <w:r w:rsidRPr="28AF5E12">
              <w:rPr>
                <w:rFonts w:ascii="Calibri" w:hAnsi="Calibri" w:cs="Calibri"/>
                <w:lang w:val="fr-CA" w:eastAsia="en-GB"/>
              </w:rPr>
              <w:t>Succès</w:t>
            </w:r>
          </w:p>
        </w:tc>
      </w:tr>
      <w:tr w:rsidR="00D13D5F" w:rsidRPr="00366DB6" w14:paraId="10786C6E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CB5FD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BD606" w14:textId="77777777" w:rsidR="00D13D5F" w:rsidRPr="00366DB6" w:rsidRDefault="00D13D5F" w:rsidP="00CF0CBC">
            <w:pPr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E9C97" w14:textId="2407304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0EA22BA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142F330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13D5F" w:rsidRPr="00366DB6" w14:paraId="39534322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7254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2ED76" w14:textId="01408A53" w:rsidR="00D13D5F" w:rsidRPr="00366DB6" w:rsidRDefault="00D13D5F" w:rsidP="00615B72">
            <w:pPr>
              <w:rPr>
                <w:rStyle w:val="Emphasis"/>
                <w:bCs/>
                <w:i w:val="0"/>
                <w:iCs w:val="0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  <w:p w14:paraId="4C5CA5E7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56730" w14:textId="39748BAF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C644EDC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F32577E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D13D5F" w:rsidRPr="00366DB6" w14:paraId="15D6C54B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33855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lastRenderedPageBreak/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4EB93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E1FF2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3FC73F0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6F87CC0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D13D5F" w:rsidRPr="00366DB6" w14:paraId="1B74EEF9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B852B" w14:textId="77777777" w:rsidR="00D13D5F" w:rsidRPr="00366DB6" w:rsidRDefault="00D13D5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0A1EE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10319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B80B58B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3C158B5" w14:textId="77777777" w:rsidR="00D13D5F" w:rsidRPr="00366DB6" w:rsidRDefault="00D13D5F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</w:tbl>
    <w:p w14:paraId="70008A6A" w14:textId="77777777" w:rsidR="00D13D5F" w:rsidRPr="00366DB6" w:rsidRDefault="00D13D5F" w:rsidP="00D13D5F">
      <w:pPr>
        <w:rPr>
          <w:rStyle w:val="Emphasis"/>
          <w:bCs/>
          <w:i w:val="0"/>
          <w:iCs w:val="0"/>
        </w:rPr>
      </w:pPr>
    </w:p>
    <w:p w14:paraId="5FCAFB0B" w14:textId="77777777" w:rsidR="00D13D5F" w:rsidRPr="00366DB6" w:rsidRDefault="00D13D5F" w:rsidP="00D13D5F">
      <w:pPr>
        <w:rPr>
          <w:rStyle w:val="Emphasis"/>
          <w:bCs/>
          <w:i w:val="0"/>
          <w:iCs w:val="0"/>
        </w:rPr>
      </w:pPr>
    </w:p>
    <w:p w14:paraId="45CC6404" w14:textId="4D25C079" w:rsidR="00D13D5F" w:rsidRPr="00366DB6" w:rsidRDefault="00D13D5F" w:rsidP="00C80B8D">
      <w:pPr>
        <w:rPr>
          <w:rStyle w:val="Emphasis"/>
          <w:bCs/>
          <w:i w:val="0"/>
          <w:iCs w:val="0"/>
        </w:rPr>
      </w:pPr>
    </w:p>
    <w:p w14:paraId="3C55C5B0" w14:textId="418DC1B6" w:rsidR="00D13D5F" w:rsidRPr="00366DB6" w:rsidRDefault="00D13D5F" w:rsidP="00C80B8D">
      <w:pPr>
        <w:rPr>
          <w:rStyle w:val="Emphasis"/>
          <w:bCs/>
          <w:i w:val="0"/>
          <w:iCs w:val="0"/>
        </w:rPr>
      </w:pPr>
    </w:p>
    <w:p w14:paraId="4D8084CF" w14:textId="1F0C0843" w:rsidR="00D840F8" w:rsidRPr="0049375A" w:rsidRDefault="00D840F8" w:rsidP="00D840F8">
      <w:pPr>
        <w:pStyle w:val="Heading2"/>
        <w:rPr>
          <w:b w:val="0"/>
          <w:bCs/>
          <w:lang w:val="fr-CA"/>
        </w:rPr>
      </w:pPr>
      <w:r w:rsidRPr="0049375A">
        <w:rPr>
          <w:b w:val="0"/>
          <w:bCs/>
          <w:lang w:val="fr-CA"/>
        </w:rPr>
        <w:t>V</w:t>
      </w:r>
      <w:r w:rsidR="006902DE" w:rsidRPr="0049375A">
        <w:rPr>
          <w:b w:val="0"/>
          <w:bCs/>
          <w:lang w:val="fr-CA"/>
        </w:rPr>
        <w:t>érifier la functionalité de connexion de compte au site.</w:t>
      </w:r>
    </w:p>
    <w:p w14:paraId="5673E758" w14:textId="6F0B0A0A" w:rsidR="00D840F8" w:rsidRPr="0049375A" w:rsidRDefault="00D840F8" w:rsidP="00D840F8">
      <w:pPr>
        <w:pStyle w:val="Heading3"/>
        <w:numPr>
          <w:ilvl w:val="0"/>
          <w:numId w:val="0"/>
        </w:numPr>
        <w:rPr>
          <w:b w:val="0"/>
          <w:bCs/>
          <w:i w:val="0"/>
          <w:lang w:val="fr-CA"/>
        </w:rPr>
      </w:pPr>
      <w:r w:rsidRPr="0049375A">
        <w:rPr>
          <w:b w:val="0"/>
          <w:bCs/>
          <w:i w:val="0"/>
          <w:lang w:val="fr-CA"/>
        </w:rPr>
        <w:t>5.</w:t>
      </w:r>
      <w:r w:rsidR="005822A4">
        <w:rPr>
          <w:b w:val="0"/>
          <w:bCs/>
          <w:i w:val="0"/>
          <w:lang w:val="fr-CA"/>
        </w:rPr>
        <w:t>3</w:t>
      </w:r>
      <w:r w:rsidRPr="0049375A">
        <w:rPr>
          <w:b w:val="0"/>
          <w:bCs/>
          <w:i w:val="0"/>
          <w:lang w:val="fr-CA"/>
        </w:rPr>
        <w:t xml:space="preserve">.1 Vérifier si tout les types de </w:t>
      </w:r>
      <w:r w:rsidR="006902DE" w:rsidRPr="0049375A">
        <w:rPr>
          <w:b w:val="0"/>
          <w:bCs/>
          <w:i w:val="0"/>
          <w:lang w:val="fr-CA"/>
        </w:rPr>
        <w:t>compte</w:t>
      </w:r>
      <w:r w:rsidRPr="0049375A">
        <w:rPr>
          <w:b w:val="0"/>
          <w:bCs/>
          <w:i w:val="0"/>
          <w:lang w:val="fr-CA"/>
        </w:rPr>
        <w:t xml:space="preserve"> du site </w:t>
      </w:r>
      <w:r w:rsidR="006902DE" w:rsidRPr="0049375A">
        <w:rPr>
          <w:b w:val="0"/>
          <w:bCs/>
          <w:i w:val="0"/>
          <w:lang w:val="fr-CA"/>
        </w:rPr>
        <w:t>parviennent à se connecter.</w:t>
      </w:r>
    </w:p>
    <w:p w14:paraId="1E4B8650" w14:textId="46AE9687" w:rsidR="00D840F8" w:rsidRDefault="00D840F8" w:rsidP="00930C83">
      <w:pPr>
        <w:rPr>
          <w:bCs/>
        </w:rPr>
      </w:pPr>
      <w:r w:rsidRPr="00366DB6">
        <w:rPr>
          <w:bCs/>
        </w:rPr>
        <w:t>Description du test</w:t>
      </w:r>
    </w:p>
    <w:p w14:paraId="32D19522" w14:textId="5F2865E1" w:rsidR="00930C83" w:rsidRPr="00930C83" w:rsidRDefault="00930C83" w:rsidP="004C350E">
      <w:pPr>
        <w:pStyle w:val="ListParagraph"/>
        <w:numPr>
          <w:ilvl w:val="0"/>
          <w:numId w:val="13"/>
        </w:numPr>
        <w:rPr>
          <w:bCs/>
        </w:rPr>
      </w:pPr>
      <w:r w:rsidRPr="0049375A">
        <w:rPr>
          <w:rFonts w:cs="Calibri"/>
          <w:bCs/>
          <w:lang w:eastAsia="en-GB"/>
        </w:rPr>
        <w:t>Se Connecter avec un compte memb</w:t>
      </w:r>
      <w:r w:rsidR="006B086F">
        <w:rPr>
          <w:rFonts w:cs="Calibri"/>
          <w:bCs/>
          <w:lang w:eastAsia="en-GB"/>
        </w:rPr>
        <w:t>re</w:t>
      </w:r>
    </w:p>
    <w:p w14:paraId="3AB70803" w14:textId="0D8C1C4B" w:rsidR="00930C83" w:rsidRPr="00930C83" w:rsidRDefault="00930C83" w:rsidP="004C350E">
      <w:pPr>
        <w:pStyle w:val="ListParagraph"/>
        <w:numPr>
          <w:ilvl w:val="0"/>
          <w:numId w:val="13"/>
        </w:numPr>
        <w:rPr>
          <w:rStyle w:val="Emphasis"/>
          <w:bCs/>
          <w:i w:val="0"/>
          <w:iCs w:val="0"/>
        </w:rPr>
      </w:pPr>
      <w:r w:rsidRPr="0049375A">
        <w:rPr>
          <w:rFonts w:cs="Calibri"/>
          <w:bCs/>
          <w:lang w:eastAsia="en-GB"/>
        </w:rPr>
        <w:t>Se Connecter avec un compte Administrateur</w:t>
      </w:r>
    </w:p>
    <w:tbl>
      <w:tblPr>
        <w:tblW w:w="13201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213"/>
        <w:gridCol w:w="23"/>
      </w:tblGrid>
      <w:tr w:rsidR="00D840F8" w:rsidRPr="00485038" w14:paraId="538F7905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26C5B04" w14:textId="374B5EEF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ID de cas de test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8BE3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Ft_001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ABF385E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Description du cas d'essai</w:t>
            </w:r>
          </w:p>
        </w:tc>
        <w:tc>
          <w:tcPr>
            <w:tcW w:w="6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4E22AC3" w14:textId="5765F36E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Testez la fonctionnalité de Connexion</w:t>
            </w:r>
          </w:p>
        </w:tc>
      </w:tr>
      <w:tr w:rsidR="00D840F8" w:rsidRPr="00366DB6" w14:paraId="59866D62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2228A29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Créé par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B1C76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51FC558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Commenté par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A2AC812" w14:textId="3E4C5C85" w:rsidR="00D840F8" w:rsidRDefault="00A0718A" w:rsidP="00A0718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  <w:p w14:paraId="4EE278B7" w14:textId="1B5FED99" w:rsidR="00A0718A" w:rsidRPr="00A0718A" w:rsidRDefault="00A0718A" w:rsidP="00A0718A">
            <w:pPr>
              <w:rPr>
                <w:rFonts w:ascii="Calibri" w:hAnsi="Calibri" w:cs="Calibri"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13DE3B6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Version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E55B827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1.0</w:t>
            </w:r>
          </w:p>
        </w:tc>
      </w:tr>
      <w:tr w:rsidR="00D840F8" w:rsidRPr="00366DB6" w14:paraId="40617EB9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F31CE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66035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5D02F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0695F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75A98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B6770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C14F3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C58EA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BCA0C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2FB50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FF472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840F8" w:rsidRPr="00366DB6" w14:paraId="197B38AB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759B8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9D1DF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50C63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90A87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5D1B5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ADF8D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EF30B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F07E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D0995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5840E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7C848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840F8" w:rsidRPr="00485038" w14:paraId="1C7B3E0E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739A8AD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Nom du testeur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8C34C" w14:textId="1EBB89D2" w:rsidR="00D840F8" w:rsidRPr="00366DB6" w:rsidRDefault="00A0718A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D391B44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Date testée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7E5AE" w14:textId="13DE86C2" w:rsidR="00D840F8" w:rsidRPr="00366DB6" w:rsidRDefault="00A0718A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25/05/2020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F93264A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Cas d'essai (Succès/Échec/non exécuté)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0DC2A" w14:textId="0A609C62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840F8" w:rsidRPr="00485038" w14:paraId="100027FA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8703C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67CC6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D7CA3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68B4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4CC62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1A359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43559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F4AA8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004A1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E84CE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9B778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840F8" w:rsidRPr="00485038" w14:paraId="1E670FE3" w14:textId="77777777" w:rsidTr="28AF5E12">
        <w:trPr>
          <w:gridAfter w:val="1"/>
          <w:wAfter w:w="23" w:type="dxa"/>
          <w:trHeight w:val="88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10A49D4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2BF4A12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Conditions préalables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95859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30F36F0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539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9BB382D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Données de test (Au besoin)</w:t>
            </w:r>
          </w:p>
        </w:tc>
      </w:tr>
      <w:tr w:rsidR="00D840F8" w:rsidRPr="00485038" w14:paraId="4A497D74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9337B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198E27C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Possèder un Navigateur web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558A2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6116C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018C57C" w14:textId="62A2B41C" w:rsidR="00D840F8" w:rsidRPr="0049375A" w:rsidRDefault="7AD92C6F" w:rsidP="28AF5E12">
            <w:pPr>
              <w:widowControl/>
              <w:spacing w:line="240" w:lineRule="auto"/>
              <w:jc w:val="left"/>
              <w:rPr>
                <w:rFonts w:ascii="Calibri" w:eastAsia="Calibri" w:hAnsi="Calibri" w:cs="Arial"/>
                <w:lang w:val="fr"/>
              </w:rPr>
            </w:pPr>
            <w:r w:rsidRPr="28AF5E12">
              <w:rPr>
                <w:rFonts w:ascii="Calibri" w:eastAsia="Calibri" w:hAnsi="Calibri" w:cs="Arial"/>
                <w:lang w:val="fr"/>
              </w:rPr>
              <w:t xml:space="preserve">Compte Administrateur = admin Mot de Passe :  </w:t>
            </w:r>
            <w:r w:rsidR="620ACA25" w:rsidRPr="28AF5E12">
              <w:rPr>
                <w:rFonts w:ascii="Segoe UI" w:eastAsia="Segoe UI" w:hAnsi="Segoe UI" w:cs="Segoe UI"/>
                <w:sz w:val="21"/>
                <w:szCs w:val="21"/>
                <w:lang w:val="fr"/>
              </w:rPr>
              <w:t>ComplicatedPassword</w:t>
            </w:r>
          </w:p>
          <w:p w14:paraId="26273C85" w14:textId="040C2904" w:rsidR="00D840F8" w:rsidRPr="0049375A" w:rsidRDefault="00D840F8" w:rsidP="28AF5E12">
            <w:pPr>
              <w:widowControl/>
              <w:spacing w:line="240" w:lineRule="auto"/>
              <w:jc w:val="left"/>
              <w:rPr>
                <w:rFonts w:ascii="Calibri" w:eastAsia="Calibri" w:hAnsi="Calibri" w:cs="Arial"/>
                <w:lang w:val="fr"/>
              </w:rPr>
            </w:pPr>
          </w:p>
        </w:tc>
      </w:tr>
      <w:tr w:rsidR="00D840F8" w:rsidRPr="00366DB6" w14:paraId="156AFC5D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E9B65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87C1369" w14:textId="189FF56D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Avoir un compte sur le site ProjetGo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172F1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380EF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896348D" w14:textId="42B90AE0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840F8" w:rsidRPr="00485038" w14:paraId="38814D34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027EB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7E83BB0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69631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CCC0A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E2C673C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Compte Membre = Seb Mot de Passe : Seb</w:t>
            </w:r>
          </w:p>
        </w:tc>
      </w:tr>
      <w:tr w:rsidR="00D840F8" w:rsidRPr="00366DB6" w14:paraId="03B3CFF2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B86A7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4E98870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40D60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1E9CD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81333B8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D840F8" w:rsidRPr="00366DB6" w14:paraId="76A4FAA8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D2FF0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A64C66E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D454C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85E8E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B5067A6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840F8" w:rsidRPr="00366DB6" w14:paraId="2075BB09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0F771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17FFF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81A3A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2EC93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AA482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5F8A7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0E7F3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F217B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43B1C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C6955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19249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D840F8" w:rsidRPr="00485038" w14:paraId="36094D5A" w14:textId="77777777" w:rsidTr="28AF5E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F950ACE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u w:val="single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u w:val="single"/>
                <w:lang w:val="fr"/>
              </w:rPr>
              <w:lastRenderedPageBreak/>
              <w:t>Scénario de test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C6610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Vérifier en entrant l'usager et le mot de passe valides, le client peut se connecter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45CDE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B573D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E878B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2A4CF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840F8" w:rsidRPr="00485038" w14:paraId="1133E751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395C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32BA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B4CF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1541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5752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D689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EEE7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0968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AD6E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15D9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0B35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840F8" w:rsidRPr="00485038" w14:paraId="569043BC" w14:textId="77777777" w:rsidTr="28AF5E12">
        <w:trPr>
          <w:gridAfter w:val="1"/>
          <w:wAfter w:w="2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F3DDA08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Étape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2E222F2" w14:textId="26184CAC" w:rsidR="00D840F8" w:rsidRPr="00366DB6" w:rsidRDefault="008D572A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eastAsia="Calibri" w:hAnsi="Calibri" w:cs="Arial"/>
                <w:bCs/>
                <w:szCs w:val="22"/>
                <w:lang w:val="fr"/>
              </w:rPr>
              <w:t>v</w:t>
            </w:r>
            <w:r w:rsidR="00D840F8"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Détails de l'étape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863870A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attendus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D405E67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réels</w:t>
            </w:r>
          </w:p>
        </w:tc>
        <w:tc>
          <w:tcPr>
            <w:tcW w:w="280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972721B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Succès / Échec / Non exécuté / Suspendu</w:t>
            </w:r>
          </w:p>
        </w:tc>
      </w:tr>
      <w:tr w:rsidR="00D840F8" w:rsidRPr="00485038" w14:paraId="1E94F74E" w14:textId="77777777" w:rsidTr="28AF5E12">
        <w:trPr>
          <w:gridAfter w:val="1"/>
          <w:wAfter w:w="23" w:type="dxa"/>
          <w:trHeight w:val="472"/>
        </w:trPr>
        <w:tc>
          <w:tcPr>
            <w:tcW w:w="1296" w:type="dxa"/>
            <w:vMerge/>
            <w:vAlign w:val="center"/>
            <w:hideMark/>
          </w:tcPr>
          <w:p w14:paraId="77835989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050EDF99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26A4A9C1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16111B4C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806" w:type="dxa"/>
            <w:gridSpan w:val="3"/>
            <w:vMerge/>
            <w:vAlign w:val="center"/>
            <w:hideMark/>
          </w:tcPr>
          <w:p w14:paraId="2950DF58" w14:textId="77777777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D840F8" w:rsidRPr="00BE0F31" w14:paraId="62110C21" w14:textId="77777777" w:rsidTr="28AF5E12">
        <w:trPr>
          <w:gridAfter w:val="1"/>
          <w:wAfter w:w="2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037FD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0B7C8" w14:textId="223AFECA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Se Connecter avec un compte membre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74972" w14:textId="053C04BC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/>
              </w:rPr>
              <w:t>Le memb</w:t>
            </w:r>
            <w:r w:rsidR="00AA085D">
              <w:rPr>
                <w:rFonts w:ascii="Calibri" w:hAnsi="Calibri" w:cs="Calibri"/>
                <w:bCs/>
                <w:szCs w:val="22"/>
                <w:lang w:val="fr-CA"/>
              </w:rPr>
              <w:t>re</w:t>
            </w:r>
            <w:r w:rsidRPr="0049375A">
              <w:rPr>
                <w:rFonts w:ascii="Calibri" w:hAnsi="Calibri" w:cs="Calibri"/>
                <w:bCs/>
                <w:szCs w:val="22"/>
                <w:lang w:val="fr-CA"/>
              </w:rPr>
              <w:t xml:space="preserve"> est connecté sans erreur 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et a accès aux pages restraintes du site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B3999CC" w14:textId="22AE36F6" w:rsidR="00D840F8" w:rsidRPr="0049375A" w:rsidRDefault="00A0718A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 membre est connecté et aucunes erreur n’est reçus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BCDD27E" w14:textId="5A0C526C" w:rsidR="00D840F8" w:rsidRPr="0049375A" w:rsidRDefault="00A0718A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D840F8" w:rsidRPr="00574E14" w14:paraId="0EF9562E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4DA99" w14:textId="28DBD7F9" w:rsidR="00D840F8" w:rsidRPr="00366DB6" w:rsidRDefault="0075253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2DCA6" w14:textId="1F3759B0" w:rsidR="00D840F8" w:rsidRPr="0049375A" w:rsidRDefault="00D840F8" w:rsidP="00615B72">
            <w:pPr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Se Connecter avec un compte Administrateur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7A791" w14:textId="0D3DF4CC" w:rsidR="00D840F8" w:rsidRPr="0049375A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L’administrateur est connecté sans erreur et a accès aux pages restraintes du site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EE448A9" w14:textId="6C4D0157" w:rsidR="00D840F8" w:rsidRPr="0049375A" w:rsidRDefault="00886FF3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L’administrateur est connecté et aucunes erreur n’est reçus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6C42CD8" w14:textId="15704CA3" w:rsidR="00D840F8" w:rsidRPr="0049375A" w:rsidRDefault="00886FF3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D840F8" w:rsidRPr="00366DB6" w14:paraId="3FFC73E4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BD1EB" w14:textId="35BF9601" w:rsidR="00D840F8" w:rsidRPr="00366DB6" w:rsidRDefault="0075253F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0E87B" w14:textId="77777777" w:rsidR="00D840F8" w:rsidRPr="00366DB6" w:rsidRDefault="00D840F8" w:rsidP="00615B72">
            <w:pPr>
              <w:rPr>
                <w:rStyle w:val="Emphasis"/>
                <w:bCs/>
                <w:i w:val="0"/>
                <w:iCs w:val="0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  <w:p w14:paraId="75C394CA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00EFA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DBB87EE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E5A79B9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D840F8" w:rsidRPr="00366DB6" w14:paraId="037427DF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6C8D2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2F5B5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8FD4B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8B9E63D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EC26A47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D840F8" w:rsidRPr="00366DB6" w14:paraId="578BB215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A5614" w14:textId="77777777" w:rsidR="00D840F8" w:rsidRPr="00366DB6" w:rsidRDefault="00D840F8" w:rsidP="00615B7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4FC5A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206A6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A85F51A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018EEBE" w14:textId="77777777" w:rsidR="00D840F8" w:rsidRPr="00366DB6" w:rsidRDefault="00D840F8" w:rsidP="00615B72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</w:tbl>
    <w:p w14:paraId="253BBF47" w14:textId="77777777" w:rsidR="00D840F8" w:rsidRPr="00366DB6" w:rsidRDefault="00D840F8" w:rsidP="00D840F8">
      <w:pPr>
        <w:rPr>
          <w:rStyle w:val="Emphasis"/>
          <w:bCs/>
          <w:i w:val="0"/>
          <w:iCs w:val="0"/>
        </w:rPr>
      </w:pPr>
    </w:p>
    <w:p w14:paraId="0025BA46" w14:textId="77777777" w:rsidR="00D840F8" w:rsidRPr="00366DB6" w:rsidRDefault="00D840F8" w:rsidP="00D840F8">
      <w:pPr>
        <w:rPr>
          <w:rStyle w:val="Emphasis"/>
          <w:bCs/>
          <w:i w:val="0"/>
          <w:iCs w:val="0"/>
        </w:rPr>
      </w:pPr>
    </w:p>
    <w:p w14:paraId="4267BABD" w14:textId="77777777" w:rsidR="00D840F8" w:rsidRPr="00366DB6" w:rsidRDefault="00D840F8" w:rsidP="00D840F8">
      <w:pPr>
        <w:rPr>
          <w:rStyle w:val="Emphasis"/>
          <w:bCs/>
          <w:i w:val="0"/>
          <w:iCs w:val="0"/>
        </w:rPr>
      </w:pPr>
    </w:p>
    <w:p w14:paraId="2073BE0E" w14:textId="77777777" w:rsidR="00D840F8" w:rsidRPr="00366DB6" w:rsidRDefault="00D840F8" w:rsidP="00D840F8">
      <w:pPr>
        <w:rPr>
          <w:rStyle w:val="Emphasis"/>
          <w:bCs/>
          <w:i w:val="0"/>
          <w:iCs w:val="0"/>
        </w:rPr>
      </w:pPr>
    </w:p>
    <w:p w14:paraId="764D359C" w14:textId="144ED01D" w:rsidR="00D13D5F" w:rsidRPr="00366DB6" w:rsidRDefault="00D13D5F" w:rsidP="00C80B8D">
      <w:pPr>
        <w:rPr>
          <w:rStyle w:val="Emphasis"/>
          <w:bCs/>
          <w:i w:val="0"/>
          <w:iCs w:val="0"/>
        </w:rPr>
      </w:pPr>
    </w:p>
    <w:p w14:paraId="1DFC9A94" w14:textId="77777777" w:rsidR="001751D1" w:rsidRPr="00366DB6" w:rsidRDefault="001751D1" w:rsidP="001751D1">
      <w:pPr>
        <w:rPr>
          <w:rStyle w:val="Emphasis"/>
          <w:bCs/>
          <w:i w:val="0"/>
          <w:iCs w:val="0"/>
        </w:rPr>
      </w:pPr>
    </w:p>
    <w:p w14:paraId="7EC2D795" w14:textId="358FDB4F" w:rsidR="001751D1" w:rsidRPr="006B086F" w:rsidRDefault="001751D1" w:rsidP="001751D1">
      <w:pPr>
        <w:pStyle w:val="Heading2"/>
        <w:rPr>
          <w:b w:val="0"/>
          <w:bCs/>
          <w:lang w:val="fr-CA"/>
        </w:rPr>
      </w:pPr>
      <w:r w:rsidRPr="006B086F">
        <w:rPr>
          <w:b w:val="0"/>
          <w:bCs/>
          <w:lang w:val="fr-CA"/>
        </w:rPr>
        <w:t xml:space="preserve">Vérifier l’ajout </w:t>
      </w:r>
      <w:r w:rsidR="006B086F" w:rsidRPr="006B086F">
        <w:rPr>
          <w:b w:val="0"/>
          <w:bCs/>
          <w:lang w:val="fr-CA"/>
        </w:rPr>
        <w:t xml:space="preserve">et la modification </w:t>
      </w:r>
      <w:r w:rsidRPr="006B086F">
        <w:rPr>
          <w:b w:val="0"/>
          <w:bCs/>
          <w:lang w:val="fr-CA"/>
        </w:rPr>
        <w:t>de membre.</w:t>
      </w:r>
    </w:p>
    <w:p w14:paraId="13D57BB3" w14:textId="43C9C608" w:rsidR="001751D1" w:rsidRPr="0049375A" w:rsidRDefault="001751D1" w:rsidP="001751D1">
      <w:pPr>
        <w:pStyle w:val="Heading3"/>
        <w:numPr>
          <w:ilvl w:val="0"/>
          <w:numId w:val="0"/>
        </w:numPr>
        <w:rPr>
          <w:b w:val="0"/>
          <w:bCs/>
          <w:i w:val="0"/>
          <w:lang w:val="fr-CA"/>
        </w:rPr>
      </w:pPr>
      <w:r w:rsidRPr="0049375A">
        <w:rPr>
          <w:b w:val="0"/>
          <w:bCs/>
          <w:i w:val="0"/>
          <w:lang w:val="fr-CA"/>
        </w:rPr>
        <w:t>5.</w:t>
      </w:r>
      <w:r w:rsidR="005822A4">
        <w:rPr>
          <w:b w:val="0"/>
          <w:bCs/>
          <w:i w:val="0"/>
          <w:lang w:val="fr-CA"/>
        </w:rPr>
        <w:t>4</w:t>
      </w:r>
      <w:r w:rsidRPr="0049375A">
        <w:rPr>
          <w:b w:val="0"/>
          <w:bCs/>
          <w:i w:val="0"/>
          <w:lang w:val="fr-CA"/>
        </w:rPr>
        <w:t>.1 Vérifier si des membres peuvent être créé</w:t>
      </w:r>
      <w:r w:rsidR="006B086F">
        <w:rPr>
          <w:b w:val="0"/>
          <w:bCs/>
          <w:i w:val="0"/>
          <w:lang w:val="fr-CA"/>
        </w:rPr>
        <w:t xml:space="preserve"> et modifié</w:t>
      </w:r>
      <w:r w:rsidRPr="0049375A">
        <w:rPr>
          <w:b w:val="0"/>
          <w:bCs/>
          <w:i w:val="0"/>
          <w:lang w:val="fr-CA"/>
        </w:rPr>
        <w:t>.</w:t>
      </w:r>
    </w:p>
    <w:p w14:paraId="7FF72C35" w14:textId="77777777" w:rsidR="001751D1" w:rsidRPr="00366DB6" w:rsidRDefault="001751D1" w:rsidP="001751D1">
      <w:pPr>
        <w:rPr>
          <w:bCs/>
        </w:rPr>
      </w:pPr>
      <w:r w:rsidRPr="00366DB6">
        <w:rPr>
          <w:bCs/>
        </w:rPr>
        <w:t>Description du test</w:t>
      </w:r>
    </w:p>
    <w:p w14:paraId="4867F792" w14:textId="5241AF7C" w:rsidR="001751D1" w:rsidRDefault="008116B0" w:rsidP="008116B0">
      <w:pPr>
        <w:pStyle w:val="ListParagraph"/>
        <w:numPr>
          <w:ilvl w:val="0"/>
          <w:numId w:val="21"/>
        </w:numPr>
        <w:rPr>
          <w:rStyle w:val="Emphasis"/>
          <w:bCs/>
          <w:i w:val="0"/>
          <w:iCs w:val="0"/>
        </w:rPr>
      </w:pPr>
      <w:r>
        <w:rPr>
          <w:rStyle w:val="Emphasis"/>
          <w:bCs/>
          <w:i w:val="0"/>
          <w:iCs w:val="0"/>
        </w:rPr>
        <w:t>Vérifier que l’on peut ajouter des membres.</w:t>
      </w:r>
    </w:p>
    <w:p w14:paraId="3CF600D6" w14:textId="5DC02904" w:rsidR="00294394" w:rsidRPr="00366DB6" w:rsidRDefault="00294394" w:rsidP="008116B0">
      <w:pPr>
        <w:pStyle w:val="ListParagraph"/>
        <w:numPr>
          <w:ilvl w:val="0"/>
          <w:numId w:val="21"/>
        </w:numPr>
        <w:rPr>
          <w:rStyle w:val="Emphasis"/>
          <w:bCs/>
          <w:i w:val="0"/>
          <w:iCs w:val="0"/>
        </w:rPr>
      </w:pPr>
      <w:r>
        <w:rPr>
          <w:rStyle w:val="Emphasis"/>
          <w:i w:val="0"/>
        </w:rPr>
        <w:t>Vérifier que l’on  peut modifier des membres.</w:t>
      </w:r>
    </w:p>
    <w:tbl>
      <w:tblPr>
        <w:tblW w:w="13201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213"/>
        <w:gridCol w:w="23"/>
      </w:tblGrid>
      <w:tr w:rsidR="001751D1" w:rsidRPr="00485038" w14:paraId="0DA9AD6F" w14:textId="77777777" w:rsidTr="0049375A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9181DE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ID de cas de test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FF5B9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Ft_001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F2660A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Description du cas d'essai</w:t>
            </w:r>
          </w:p>
        </w:tc>
        <w:tc>
          <w:tcPr>
            <w:tcW w:w="6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41716F" w14:textId="0417453A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Testez la fonctionnalité d’ajout de membre</w:t>
            </w:r>
          </w:p>
        </w:tc>
      </w:tr>
      <w:tr w:rsidR="001751D1" w:rsidRPr="00366DB6" w14:paraId="7DE412C9" w14:textId="77777777" w:rsidTr="0049375A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6F2369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Créé par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E53CD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D1C573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Commenté par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90AEC9" w14:textId="3A44CB51" w:rsidR="001751D1" w:rsidRPr="00366DB6" w:rsidRDefault="00A0718A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</w:t>
            </w:r>
            <w:r w:rsidR="00EC1EFE">
              <w:rPr>
                <w:rFonts w:ascii="Calibri" w:hAnsi="Calibri" w:cs="Calibri"/>
                <w:bCs/>
                <w:szCs w:val="22"/>
                <w:lang w:val="en-GB" w:eastAsia="en-GB"/>
              </w:rPr>
              <w:t>s</w:t>
            </w: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8E1EF9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Version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471B02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1.0</w:t>
            </w:r>
          </w:p>
        </w:tc>
      </w:tr>
      <w:tr w:rsidR="001751D1" w:rsidRPr="00366DB6" w14:paraId="5D877250" w14:textId="77777777" w:rsidTr="0049375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19AFD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39A08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8C847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7F514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DD53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4A9EC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78460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E0ED9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C689D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5F0FA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A8B87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1751D1" w:rsidRPr="00366DB6" w14:paraId="58C0AFAE" w14:textId="77777777" w:rsidTr="0049375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950B6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A344E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5542D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B12E6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0BF26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1D41E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36F66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55021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FE50B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2B5C8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48AE0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1751D1" w:rsidRPr="00BE0F31" w14:paraId="6050E370" w14:textId="77777777" w:rsidTr="0049375A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208D3C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Nom du testeur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72DA2" w14:textId="0FCF6363" w:rsidR="001751D1" w:rsidRPr="00366DB6" w:rsidRDefault="00A0718A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FE7CFD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Date testée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DC748" w14:textId="2B98B1A5" w:rsidR="001751D1" w:rsidRPr="00366DB6" w:rsidRDefault="00A0718A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25/05/2020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A2F909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Cas d'essai (Succès/Échec/non exécuté)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8ACFA" w14:textId="000F7805" w:rsidR="001751D1" w:rsidRPr="0049375A" w:rsidRDefault="00A0718A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1751D1" w:rsidRPr="00BE0F31" w14:paraId="5C595E21" w14:textId="77777777" w:rsidTr="0049375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219D4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5A133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5EA6F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F740C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3D463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C69D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370C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BA22D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95185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92580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04C3B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751D1" w:rsidRPr="00485038" w14:paraId="6087F73D" w14:textId="77777777" w:rsidTr="0049375A">
        <w:trPr>
          <w:gridAfter w:val="1"/>
          <w:wAfter w:w="23" w:type="dxa"/>
          <w:trHeight w:val="88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7D0B00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1BF83C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Conditions préalables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EEBBD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76989D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539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C9888A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Données de test (Au besoin)</w:t>
            </w:r>
          </w:p>
        </w:tc>
      </w:tr>
      <w:tr w:rsidR="001751D1" w:rsidRPr="00485038" w14:paraId="474D969E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C895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FEBC6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Possèder un Navigateur web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4D722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02C6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6D5473" w14:textId="734E87D0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Nouveau nom d’utilisateur et mot de passe</w:t>
            </w:r>
          </w:p>
        </w:tc>
      </w:tr>
      <w:tr w:rsidR="001751D1" w:rsidRPr="00366DB6" w14:paraId="2B0F6280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8193F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0D444E" w14:textId="5B55FA66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22393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BA3EE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6CC006" w14:textId="58BD38E5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1751D1" w:rsidRPr="00366DB6" w14:paraId="65938F87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28472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DFC8E0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A33CE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25E8C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C1EC4F" w14:textId="61F3F164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1751D1" w:rsidRPr="00366DB6" w14:paraId="52C1CFAA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61F8F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2591E8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B4CC5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CF317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2684D0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1751D1" w:rsidRPr="00366DB6" w14:paraId="35C4FD46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89E1F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E704A6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A11AC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4C442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99EA7A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1751D1" w:rsidRPr="00366DB6" w14:paraId="634325A4" w14:textId="77777777" w:rsidTr="0049375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52DAF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88CF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B5F2A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EB2A9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8E685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05017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38AE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43923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0C9F6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09877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5EC9D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1751D1" w:rsidRPr="00485038" w14:paraId="5284B3C8" w14:textId="77777777" w:rsidTr="0049375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07DFEB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u w:val="single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u w:val="single"/>
                <w:lang w:val="fr"/>
              </w:rPr>
              <w:t>Scénario de test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5FDF5" w14:textId="3749801E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Vérifier </w:t>
            </w:r>
            <w:r w:rsidR="006225DF">
              <w:rPr>
                <w:rFonts w:ascii="Calibri" w:eastAsia="Calibri" w:hAnsi="Calibri" w:cs="Arial"/>
                <w:bCs/>
                <w:szCs w:val="22"/>
                <w:lang w:val="fr"/>
              </w:rPr>
              <w:t>que des membres peuvent être créer et qu’ils peuvent modifier leur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C73B4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F6FBF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EC46F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2AC32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751D1" w:rsidRPr="00485038" w14:paraId="7468885A" w14:textId="77777777" w:rsidTr="0049375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F3A5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E1AD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706D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09D8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943D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A9CC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D572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4430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D41A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483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2439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751D1" w:rsidRPr="00485038" w14:paraId="156FC5E1" w14:textId="77777777" w:rsidTr="0049375A">
        <w:trPr>
          <w:gridAfter w:val="1"/>
          <w:wAfter w:w="2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43E93E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Étape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57D5CC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Détails de l'étape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B1F0FD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attendus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6F9BF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réels</w:t>
            </w:r>
          </w:p>
        </w:tc>
        <w:tc>
          <w:tcPr>
            <w:tcW w:w="280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57D414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Succès / Échec / Non exécuté / Suspendu</w:t>
            </w:r>
          </w:p>
        </w:tc>
      </w:tr>
      <w:tr w:rsidR="001751D1" w:rsidRPr="00485038" w14:paraId="02983035" w14:textId="77777777" w:rsidTr="0049375A">
        <w:trPr>
          <w:gridAfter w:val="1"/>
          <w:wAfter w:w="23" w:type="dxa"/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070E91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C6DBF8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F18659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BBC239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80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16DFE5" w14:textId="7777777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751D1" w:rsidRPr="00BE0F31" w14:paraId="421ED9A0" w14:textId="77777777" w:rsidTr="0049375A">
        <w:trPr>
          <w:gridAfter w:val="1"/>
          <w:wAfter w:w="2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E16D4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E97FD" w14:textId="6AE8B017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Créer un compte memb</w:t>
            </w:r>
            <w:r w:rsidR="00A31E87">
              <w:rPr>
                <w:rFonts w:ascii="Calibri" w:hAnsi="Calibri" w:cs="Calibri"/>
                <w:bCs/>
                <w:szCs w:val="22"/>
                <w:lang w:val="fr-CA" w:eastAsia="en-GB"/>
              </w:rPr>
              <w:t>re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 en utilisant le formulaire </w:t>
            </w:r>
            <w:r w:rsidR="00586767">
              <w:rPr>
                <w:rFonts w:ascii="Calibri" w:hAnsi="Calibri" w:cs="Calibri"/>
                <w:bCs/>
                <w:szCs w:val="22"/>
                <w:lang w:val="fr-CA" w:eastAsia="en-GB"/>
              </w:rPr>
              <w:t>d’adhésion du site projetGo en cliquant sur l’onglet s’inscrire et en remplissant le formulaire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98EA3" w14:textId="739642D4" w:rsidR="001751D1" w:rsidRPr="0049375A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/>
              </w:rPr>
              <w:t xml:space="preserve">Le membre est créer  et apparaît dans la liste des </w:t>
            </w:r>
            <w:r w:rsidR="002F2D9E" w:rsidRPr="0049375A">
              <w:rPr>
                <w:rFonts w:ascii="Calibri" w:hAnsi="Calibri" w:cs="Calibri"/>
                <w:bCs/>
                <w:szCs w:val="22"/>
                <w:lang w:val="fr-CA"/>
              </w:rPr>
              <w:t>utilisateurs en  tant que memb</w:t>
            </w:r>
            <w:r w:rsidR="00A31E87">
              <w:rPr>
                <w:rFonts w:ascii="Calibri" w:hAnsi="Calibri" w:cs="Calibri"/>
                <w:bCs/>
                <w:szCs w:val="22"/>
                <w:lang w:val="fr-CA"/>
              </w:rPr>
              <w:t>re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C1F93A" w14:textId="3A012328" w:rsidR="001751D1" w:rsidRPr="0049375A" w:rsidRDefault="00606145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 membre est créer.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830335" w14:textId="270F9594" w:rsidR="001751D1" w:rsidRPr="0049375A" w:rsidRDefault="0016617B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</w:t>
            </w:r>
            <w:r w:rsidR="00606145">
              <w:rPr>
                <w:rFonts w:ascii="Calibri" w:hAnsi="Calibri" w:cs="Calibri"/>
                <w:bCs/>
                <w:szCs w:val="22"/>
                <w:lang w:val="fr-CA" w:eastAsia="en-GB"/>
              </w:rPr>
              <w:t>uccès</w:t>
            </w:r>
          </w:p>
        </w:tc>
      </w:tr>
      <w:tr w:rsidR="001751D1" w:rsidRPr="00BE0F31" w14:paraId="7AD9CB22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B301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30C14" w14:textId="696001B0" w:rsidR="001751D1" w:rsidRPr="0049375A" w:rsidRDefault="001751D1" w:rsidP="0049375A">
            <w:pPr>
              <w:widowControl/>
              <w:tabs>
                <w:tab w:val="center" w:pos="1188"/>
              </w:tabs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Vérifier dans le profil du membre créé si les informations du profil correspondent aux 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lastRenderedPageBreak/>
              <w:t>information entrée dans le formulaire.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2FF28" w14:textId="76D315FA" w:rsidR="001751D1" w:rsidRPr="0049375A" w:rsidRDefault="0016617B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lastRenderedPageBreak/>
              <w:t>Les informations entrée dans le formulaire correspondent aux informations du membre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837B99" w14:textId="29039833" w:rsidR="001751D1" w:rsidRPr="0049375A" w:rsidRDefault="008F3A07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Les informations correspondent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95CCC" w14:textId="0648FC61" w:rsidR="001751D1" w:rsidRPr="0049375A" w:rsidRDefault="0000316D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</w:t>
            </w:r>
            <w:r w:rsidR="008F3A07">
              <w:rPr>
                <w:rFonts w:ascii="Calibri" w:hAnsi="Calibri" w:cs="Calibri"/>
                <w:bCs/>
                <w:szCs w:val="22"/>
                <w:lang w:val="fr-CA" w:eastAsia="en-GB"/>
              </w:rPr>
              <w:t>uccès</w:t>
            </w:r>
          </w:p>
        </w:tc>
      </w:tr>
      <w:tr w:rsidR="001751D1" w:rsidRPr="00E21C0E" w14:paraId="4F920BEF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2CD11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1C670" w14:textId="7FA35FFC" w:rsidR="001751D1" w:rsidRPr="00E21C0E" w:rsidRDefault="00E21C0E" w:rsidP="0049375A">
            <w:pPr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E21C0E">
              <w:rPr>
                <w:rFonts w:ascii="Calibri" w:hAnsi="Calibri" w:cs="Calibri"/>
                <w:bCs/>
                <w:szCs w:val="22"/>
                <w:lang w:val="fr-CA" w:eastAsia="en-GB"/>
              </w:rPr>
              <w:t>Modifier toutes les informations d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’un membre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6988C" w14:textId="4530AAEF" w:rsidR="001751D1" w:rsidRPr="00E21C0E" w:rsidRDefault="00E21C0E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Les informations entrée sont modifié et correspondent aux informations entrée</w:t>
            </w:r>
            <w:r w:rsidR="00451B41">
              <w:rPr>
                <w:rFonts w:ascii="Calibri" w:hAnsi="Calibri" w:cs="Calibri"/>
                <w:bCs/>
                <w:szCs w:val="22"/>
                <w:lang w:val="fr-CA" w:eastAsia="en-GB"/>
              </w:rPr>
              <w:t>s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 dans le formulaire de modification de membre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C6EEE0" w14:textId="7184FF51" w:rsidR="001751D1" w:rsidRPr="00E21C0E" w:rsidRDefault="000F7464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Les informations ont été modifier avec succès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6F42C" w14:textId="2AD86C7A" w:rsidR="001751D1" w:rsidRPr="00E21C0E" w:rsidRDefault="000F7464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1751D1" w:rsidRPr="00366DB6" w14:paraId="7612EADD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0A265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2DCFA" w14:textId="77777777" w:rsidR="001751D1" w:rsidRPr="00366DB6" w:rsidRDefault="001751D1" w:rsidP="0049375A">
            <w:pPr>
              <w:rPr>
                <w:rStyle w:val="Emphasis"/>
                <w:bCs/>
                <w:i w:val="0"/>
                <w:iCs w:val="0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  <w:p w14:paraId="32A425F5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0F840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509DB1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BE8577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1751D1" w:rsidRPr="00366DB6" w14:paraId="7BC715A9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908CF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3D607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68271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6EFDD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7C9759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1751D1" w:rsidRPr="00366DB6" w14:paraId="50D79D00" w14:textId="77777777" w:rsidTr="0049375A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6E204" w14:textId="77777777" w:rsidR="001751D1" w:rsidRPr="00366DB6" w:rsidRDefault="001751D1" w:rsidP="0049375A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98366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D8FD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AB4257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1CFB0A" w14:textId="77777777" w:rsidR="001751D1" w:rsidRPr="00366DB6" w:rsidRDefault="001751D1" w:rsidP="0049375A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</w:tbl>
    <w:p w14:paraId="5CFE310F" w14:textId="77777777" w:rsidR="009E2ACD" w:rsidRPr="00366DB6" w:rsidRDefault="009E2ACD" w:rsidP="009E2ACD">
      <w:pPr>
        <w:rPr>
          <w:rStyle w:val="Emphasis"/>
          <w:bCs/>
          <w:i w:val="0"/>
          <w:iCs w:val="0"/>
        </w:rPr>
      </w:pPr>
    </w:p>
    <w:p w14:paraId="1EACE7CA" w14:textId="7DD277F6" w:rsidR="009E2ACD" w:rsidRPr="00015680" w:rsidRDefault="009E2ACD" w:rsidP="009E2ACD">
      <w:pPr>
        <w:pStyle w:val="Heading2"/>
        <w:rPr>
          <w:b w:val="0"/>
          <w:bCs/>
          <w:lang w:val="fr-CA"/>
        </w:rPr>
      </w:pPr>
      <w:r w:rsidRPr="00015680">
        <w:rPr>
          <w:b w:val="0"/>
          <w:bCs/>
          <w:lang w:val="fr-CA"/>
        </w:rPr>
        <w:t>Vérifier l’ajout</w:t>
      </w:r>
      <w:r w:rsidR="00015680" w:rsidRPr="00015680">
        <w:rPr>
          <w:b w:val="0"/>
          <w:bCs/>
          <w:lang w:val="fr-CA"/>
        </w:rPr>
        <w:t>, la modification et la suppression</w:t>
      </w:r>
      <w:r w:rsidRPr="00015680">
        <w:rPr>
          <w:b w:val="0"/>
          <w:bCs/>
          <w:lang w:val="fr-CA"/>
        </w:rPr>
        <w:t xml:space="preserve"> de projet.</w:t>
      </w:r>
    </w:p>
    <w:p w14:paraId="6A44F3F7" w14:textId="0EEFB38F" w:rsidR="009E2ACD" w:rsidRPr="0049375A" w:rsidRDefault="009E2ACD" w:rsidP="009E2ACD">
      <w:pPr>
        <w:pStyle w:val="Heading3"/>
        <w:numPr>
          <w:ilvl w:val="0"/>
          <w:numId w:val="0"/>
        </w:numPr>
        <w:rPr>
          <w:b w:val="0"/>
          <w:bCs/>
          <w:i w:val="0"/>
          <w:lang w:val="fr-CA"/>
        </w:rPr>
      </w:pPr>
      <w:r w:rsidRPr="0049375A">
        <w:rPr>
          <w:b w:val="0"/>
          <w:bCs/>
          <w:i w:val="0"/>
          <w:lang w:val="fr-CA"/>
        </w:rPr>
        <w:t>5.</w:t>
      </w:r>
      <w:r w:rsidR="005822A4">
        <w:rPr>
          <w:b w:val="0"/>
          <w:bCs/>
          <w:i w:val="0"/>
          <w:lang w:val="fr-CA"/>
        </w:rPr>
        <w:t>5</w:t>
      </w:r>
      <w:r w:rsidRPr="0049375A">
        <w:rPr>
          <w:b w:val="0"/>
          <w:bCs/>
          <w:i w:val="0"/>
          <w:lang w:val="fr-CA"/>
        </w:rPr>
        <w:t xml:space="preserve">.1 Vérifier si des </w:t>
      </w:r>
      <w:r>
        <w:rPr>
          <w:b w:val="0"/>
          <w:bCs/>
          <w:i w:val="0"/>
          <w:lang w:val="fr-CA"/>
        </w:rPr>
        <w:t>projet</w:t>
      </w:r>
      <w:r w:rsidRPr="0049375A">
        <w:rPr>
          <w:b w:val="0"/>
          <w:bCs/>
          <w:i w:val="0"/>
          <w:lang w:val="fr-CA"/>
        </w:rPr>
        <w:t xml:space="preserve"> peuvent être créé</w:t>
      </w:r>
      <w:r w:rsidR="00015680">
        <w:rPr>
          <w:b w:val="0"/>
          <w:bCs/>
          <w:i w:val="0"/>
          <w:lang w:val="fr-CA"/>
        </w:rPr>
        <w:t>, modifié  et supprimé</w:t>
      </w:r>
      <w:r w:rsidRPr="0049375A">
        <w:rPr>
          <w:b w:val="0"/>
          <w:bCs/>
          <w:i w:val="0"/>
          <w:lang w:val="fr-CA"/>
        </w:rPr>
        <w:t>.</w:t>
      </w:r>
    </w:p>
    <w:p w14:paraId="725044C9" w14:textId="77777777" w:rsidR="009E2ACD" w:rsidRPr="00366DB6" w:rsidRDefault="009E2ACD" w:rsidP="009E2ACD">
      <w:pPr>
        <w:rPr>
          <w:bCs/>
        </w:rPr>
      </w:pPr>
      <w:r w:rsidRPr="00366DB6">
        <w:rPr>
          <w:bCs/>
        </w:rPr>
        <w:t>Description du test</w:t>
      </w:r>
    </w:p>
    <w:p w14:paraId="0C6BCF1B" w14:textId="3794B9EF" w:rsidR="009E2ACD" w:rsidRDefault="009E2ACD" w:rsidP="009E2ACD">
      <w:pPr>
        <w:pStyle w:val="ListParagraph"/>
        <w:numPr>
          <w:ilvl w:val="0"/>
          <w:numId w:val="14"/>
        </w:numPr>
        <w:rPr>
          <w:rStyle w:val="Emphasis"/>
          <w:bCs/>
          <w:i w:val="0"/>
          <w:iCs w:val="0"/>
        </w:rPr>
      </w:pPr>
      <w:r>
        <w:rPr>
          <w:rStyle w:val="Emphasis"/>
          <w:bCs/>
          <w:i w:val="0"/>
          <w:iCs w:val="0"/>
        </w:rPr>
        <w:t>Créer 1 projet pour chaque combinaison possible du formulaire de création de projet</w:t>
      </w:r>
    </w:p>
    <w:p w14:paraId="5FADCE21" w14:textId="37A06B89" w:rsidR="002C2C1B" w:rsidRPr="002C2C1B" w:rsidRDefault="002C2C1B" w:rsidP="009E2ACD">
      <w:pPr>
        <w:pStyle w:val="ListParagraph"/>
        <w:numPr>
          <w:ilvl w:val="0"/>
          <w:numId w:val="14"/>
        </w:numPr>
        <w:rPr>
          <w:rStyle w:val="Emphasis"/>
          <w:bCs/>
          <w:i w:val="0"/>
          <w:iCs w:val="0"/>
        </w:rPr>
      </w:pPr>
      <w:r>
        <w:rPr>
          <w:rStyle w:val="Emphasis"/>
          <w:i w:val="0"/>
        </w:rPr>
        <w:t>Modifier les projets créer à l’étape 1</w:t>
      </w:r>
    </w:p>
    <w:p w14:paraId="0B5C9DB4" w14:textId="29D005B8" w:rsidR="002C2C1B" w:rsidRPr="00366DB6" w:rsidRDefault="002C2C1B" w:rsidP="009E2ACD">
      <w:pPr>
        <w:pStyle w:val="ListParagraph"/>
        <w:numPr>
          <w:ilvl w:val="0"/>
          <w:numId w:val="14"/>
        </w:numPr>
        <w:rPr>
          <w:rStyle w:val="Emphasis"/>
          <w:bCs/>
          <w:i w:val="0"/>
          <w:iCs w:val="0"/>
        </w:rPr>
      </w:pPr>
      <w:r>
        <w:rPr>
          <w:rStyle w:val="Emphasis"/>
          <w:bCs/>
          <w:i w:val="0"/>
          <w:iCs w:val="0"/>
        </w:rPr>
        <w:t>Supprimer les projets créer à l’étape 1</w:t>
      </w:r>
    </w:p>
    <w:tbl>
      <w:tblPr>
        <w:tblW w:w="13201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213"/>
        <w:gridCol w:w="23"/>
      </w:tblGrid>
      <w:tr w:rsidR="009E2ACD" w:rsidRPr="00485038" w14:paraId="0811FCEC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F4EA7E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ID de cas de test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4B9A4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Ft_001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FE2A88F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Description du cas d'essai</w:t>
            </w:r>
          </w:p>
        </w:tc>
        <w:tc>
          <w:tcPr>
            <w:tcW w:w="6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56969F1" w14:textId="4594FDE1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Testez la fonctionnalité d’ajout de </w:t>
            </w:r>
            <w:r w:rsidR="00985F09">
              <w:rPr>
                <w:rFonts w:ascii="Calibri" w:eastAsia="Calibri" w:hAnsi="Calibri" w:cs="Arial"/>
                <w:bCs/>
                <w:szCs w:val="22"/>
                <w:lang w:val="fr"/>
              </w:rPr>
              <w:t>projet</w:t>
            </w:r>
          </w:p>
        </w:tc>
      </w:tr>
      <w:tr w:rsidR="009E2ACD" w:rsidRPr="00366DB6" w14:paraId="2A77A9E8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520B051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Créé par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8F150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1EE5464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Commenté par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F28615C" w14:textId="02682711" w:rsidR="009E2ACD" w:rsidRPr="00366DB6" w:rsidRDefault="00BB79D8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B2BE8E2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Version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2E91CD24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1.0</w:t>
            </w:r>
          </w:p>
        </w:tc>
      </w:tr>
      <w:tr w:rsidR="009E2ACD" w:rsidRPr="00366DB6" w14:paraId="588C21E2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DFC3A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219D5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5D545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3B08E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8EE0F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1914F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07811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ADB19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42D63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E30F7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95344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E2ACD" w:rsidRPr="00366DB6" w14:paraId="67991605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CAE33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39EDE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250F0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7DA0F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55E3F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D66D6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EF250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2C759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66479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91FD7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7698E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E2ACD" w:rsidRPr="00485038" w14:paraId="4B5DE62C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EEA8D0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Nom du testeur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F1C17" w14:textId="5496DFA2" w:rsidR="009E2ACD" w:rsidRPr="00366DB6" w:rsidRDefault="00BB79D8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7560D0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Date testée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0102F" w14:textId="39E1D198" w:rsidR="009E2ACD" w:rsidRPr="00366DB6" w:rsidRDefault="00BB79D8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25/05/2020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D49C866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Cas d'essai (Succès/Échec/non exécuté)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9A50E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E2ACD" w:rsidRPr="00485038" w14:paraId="3746A783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408E3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5E3AC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C3D64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BDB33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5245F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191D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D6E1D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61CB0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750B9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0994F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625D8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E2ACD" w:rsidRPr="00485038" w14:paraId="5B62BD41" w14:textId="77777777" w:rsidTr="28AF5E12">
        <w:trPr>
          <w:gridAfter w:val="1"/>
          <w:wAfter w:w="23" w:type="dxa"/>
          <w:trHeight w:val="88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C95107A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DA5E186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Conditions préalables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9BD48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96F2056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539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7387163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Données de test (Au besoin)</w:t>
            </w:r>
          </w:p>
        </w:tc>
      </w:tr>
      <w:tr w:rsidR="009E2ACD" w:rsidRPr="00485038" w14:paraId="64F41388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33BBB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lastRenderedPageBreak/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5175BF5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Possèder un Navigateur web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FBCEB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F4109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D1EE2EB" w14:textId="5F7D3FE1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Nom d’utilisateur : Seb Mot de passe : Seb</w:t>
            </w:r>
          </w:p>
        </w:tc>
      </w:tr>
      <w:tr w:rsidR="009E2ACD" w:rsidRPr="00366DB6" w14:paraId="28E07AE5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E3129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9D0A2D4" w14:textId="2BC77C14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Être membre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34396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48E2D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D0F23E2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E2ACD" w:rsidRPr="00366DB6" w14:paraId="06B787E0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760A2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FA2FE98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DDB98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E2FE9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E70C161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E2ACD" w:rsidRPr="00366DB6" w14:paraId="66A0DA43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4437D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4FDE534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EF114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36968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26F65CA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9E2ACD" w:rsidRPr="00366DB6" w14:paraId="61322261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21B0D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4348BFA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ACFE1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5F7AE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E6B9B50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E2ACD" w:rsidRPr="00366DB6" w14:paraId="2BEF0BDA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DC6AB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B6962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6B795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DA6F2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6742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8248C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ED2F7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05235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E7420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9C44B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C54D3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E2ACD" w:rsidRPr="00485038" w14:paraId="404F8F2E" w14:textId="77777777" w:rsidTr="28AF5E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CA684F0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u w:val="single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u w:val="single"/>
                <w:lang w:val="fr"/>
              </w:rPr>
              <w:t>Scénario de test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69D63" w14:textId="5A74568C" w:rsidR="009E2ACD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Vérifier que l’ajout de projet fonctionne et que les informations des projets sont les même que celles entrées dans le formulaire.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0D3A2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39A49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2B159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A5A1B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E2ACD" w:rsidRPr="00485038" w14:paraId="2CC9D4A7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BB97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6E90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7AEF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D687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B942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E600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83B6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C4AC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AF29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85F9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5F46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E2ACD" w:rsidRPr="00485038" w14:paraId="5FA61D66" w14:textId="77777777" w:rsidTr="28AF5E12">
        <w:trPr>
          <w:gridAfter w:val="1"/>
          <w:wAfter w:w="2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EFC470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Étape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A4FD83F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Détails de l'étape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427E7BE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attendus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9F22B5B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réels</w:t>
            </w:r>
          </w:p>
        </w:tc>
        <w:tc>
          <w:tcPr>
            <w:tcW w:w="280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A7618E7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Succès / Échec / Non exécuté / Suspendu</w:t>
            </w:r>
          </w:p>
        </w:tc>
      </w:tr>
      <w:tr w:rsidR="009E2ACD" w:rsidRPr="00485038" w14:paraId="5E557830" w14:textId="77777777" w:rsidTr="28AF5E12">
        <w:trPr>
          <w:gridAfter w:val="1"/>
          <w:wAfter w:w="23" w:type="dxa"/>
          <w:trHeight w:val="472"/>
        </w:trPr>
        <w:tc>
          <w:tcPr>
            <w:tcW w:w="1296" w:type="dxa"/>
            <w:vMerge/>
            <w:vAlign w:val="center"/>
            <w:hideMark/>
          </w:tcPr>
          <w:p w14:paraId="02C2B6D6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02ECEEFC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5698F8B6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458A53AD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806" w:type="dxa"/>
            <w:gridSpan w:val="3"/>
            <w:vMerge/>
            <w:vAlign w:val="center"/>
            <w:hideMark/>
          </w:tcPr>
          <w:p w14:paraId="66B8E5D1" w14:textId="7777777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E2ACD" w:rsidRPr="00BE0F31" w14:paraId="17070FEC" w14:textId="77777777" w:rsidTr="28AF5E12">
        <w:trPr>
          <w:gridAfter w:val="1"/>
          <w:wAfter w:w="2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0AD8C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F3A50" w14:textId="7A62C629" w:rsidR="009E2ACD" w:rsidRPr="00485038" w:rsidRDefault="009E2ACD" w:rsidP="009A60AB">
            <w:pPr>
              <w:rPr>
                <w:rStyle w:val="Emphasis"/>
                <w:bCs/>
                <w:i w:val="0"/>
                <w:iCs w:val="0"/>
                <w:lang w:val="fr-CA"/>
              </w:rPr>
            </w:pPr>
            <w:r w:rsidRPr="00485038">
              <w:rPr>
                <w:rStyle w:val="Emphasis"/>
                <w:bCs/>
                <w:i w:val="0"/>
                <w:iCs w:val="0"/>
                <w:lang w:val="fr-CA"/>
              </w:rPr>
              <w:t xml:space="preserve">Créer </w:t>
            </w:r>
            <w:r w:rsidR="007E55D0" w:rsidRPr="00485038">
              <w:rPr>
                <w:rStyle w:val="Emphasis"/>
                <w:bCs/>
                <w:i w:val="0"/>
                <w:iCs w:val="0"/>
                <w:lang w:val="fr-CA"/>
              </w:rPr>
              <w:t>un</w:t>
            </w:r>
            <w:r w:rsidRPr="00485038">
              <w:rPr>
                <w:rStyle w:val="Emphasis"/>
                <w:bCs/>
                <w:i w:val="0"/>
                <w:iCs w:val="0"/>
                <w:lang w:val="fr-CA"/>
              </w:rPr>
              <w:t xml:space="preserve"> projet pour chaque combinaison possible du formulaire de création de projet</w:t>
            </w:r>
          </w:p>
          <w:p w14:paraId="1F3E7AC0" w14:textId="63088C67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7D5A4" w14:textId="019575A5" w:rsidR="009E2ACD" w:rsidRPr="0049375A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/>
              </w:rPr>
            </w:pPr>
            <w:r>
              <w:rPr>
                <w:rFonts w:ascii="Calibri" w:hAnsi="Calibri" w:cs="Calibri"/>
                <w:bCs/>
                <w:szCs w:val="22"/>
                <w:lang w:val="fr-CA"/>
              </w:rPr>
              <w:t>Chaque création de projet ne retourne aucunes erreurs et les informations du projet sont les même que celles entrée dans le formulaire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8684F1A" w14:textId="77777777" w:rsidR="009E2ACD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  <w:p w14:paraId="50CBCFC4" w14:textId="21DE2924" w:rsidR="004C13A2" w:rsidRPr="004C13A2" w:rsidRDefault="16A172EB" w:rsidP="28AF5E12">
            <w:pPr>
              <w:rPr>
                <w:rFonts w:ascii="Calibri" w:hAnsi="Calibri" w:cs="Calibri"/>
                <w:lang w:val="fr-CA" w:eastAsia="en-GB"/>
              </w:rPr>
            </w:pPr>
            <w:r w:rsidRPr="28AF5E12">
              <w:rPr>
                <w:rFonts w:ascii="Calibri" w:hAnsi="Calibri" w:cs="Calibri"/>
                <w:lang w:val="fr-CA" w:eastAsia="en-GB"/>
              </w:rPr>
              <w:t>Les projet peuvent être créer</w:t>
            </w:r>
            <w:r w:rsidR="007E55D0">
              <w:rPr>
                <w:rFonts w:ascii="Calibri" w:hAnsi="Calibri" w:cs="Calibri"/>
                <w:lang w:val="fr-CA" w:eastAsia="en-GB"/>
              </w:rPr>
              <w:t>.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5EE6E37" w14:textId="6E3F5D13" w:rsidR="009E2ACD" w:rsidRPr="0049375A" w:rsidRDefault="16A172EB" w:rsidP="28AF5E12">
            <w:pPr>
              <w:widowControl/>
              <w:spacing w:line="240" w:lineRule="auto"/>
              <w:jc w:val="left"/>
              <w:rPr>
                <w:rFonts w:ascii="Calibri" w:hAnsi="Calibri" w:cs="Calibri"/>
                <w:lang w:val="fr-CA" w:eastAsia="en-GB"/>
              </w:rPr>
            </w:pPr>
            <w:r w:rsidRPr="28AF5E12">
              <w:rPr>
                <w:rFonts w:ascii="Calibri" w:hAnsi="Calibri" w:cs="Calibri"/>
                <w:lang w:val="fr-CA" w:eastAsia="en-GB"/>
              </w:rPr>
              <w:t>Succès</w:t>
            </w:r>
          </w:p>
        </w:tc>
      </w:tr>
      <w:tr w:rsidR="009E2ACD" w:rsidRPr="007E55D0" w14:paraId="231D0615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A7F58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405B3" w14:textId="2F488EE8" w:rsidR="009E2ACD" w:rsidRPr="0049375A" w:rsidRDefault="007E55D0" w:rsidP="00093F3B">
            <w:pPr>
              <w:widowControl/>
              <w:tabs>
                <w:tab w:val="center" w:pos="1188"/>
              </w:tabs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Modifier un projet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B5661" w14:textId="5BD085A7" w:rsidR="009E2ACD" w:rsidRPr="0049375A" w:rsidRDefault="007E55D0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La modification ne retourne aucunes erreur et les informations du projet correspondent aux informations entrée dans le formulaire de modification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07DA379" w14:textId="3CBE23BA" w:rsidR="009E2ACD" w:rsidRPr="0049375A" w:rsidRDefault="007E55D0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 projet est modifier et les informations sont exactes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EF549CC" w14:textId="662DB67F" w:rsidR="009E2ACD" w:rsidRPr="0049375A" w:rsidRDefault="007E55D0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9E2ACD" w:rsidRPr="00F31176" w14:paraId="4CECEE70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F078E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1A7B4" w14:textId="4C02E798" w:rsidR="009E2ACD" w:rsidRPr="00366DB6" w:rsidRDefault="00F31176" w:rsidP="00093F3B">
            <w:pPr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Supprimer un projet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B8B6B" w14:textId="45E77188" w:rsidR="009E2ACD" w:rsidRPr="00F31176" w:rsidRDefault="00F31176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F31176">
              <w:rPr>
                <w:rFonts w:ascii="Calibri" w:hAnsi="Calibri" w:cs="Calibri"/>
                <w:bCs/>
                <w:szCs w:val="22"/>
                <w:lang w:val="fr-CA" w:eastAsia="en-GB"/>
              </w:rPr>
              <w:t>Le projet est supprimé e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t n’apparait plus sur aucunes page du site de projetGo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0405859" w14:textId="72606977" w:rsidR="009E2ACD" w:rsidRPr="00F31176" w:rsidRDefault="00F31176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F31176">
              <w:rPr>
                <w:rFonts w:ascii="Calibri" w:hAnsi="Calibri" w:cs="Calibri"/>
                <w:bCs/>
                <w:szCs w:val="22"/>
                <w:lang w:val="fr-CA" w:eastAsia="en-GB"/>
              </w:rPr>
              <w:t>Le projet est supprimé e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t n’apparait plus sur aucunes page du site de projetGo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F8A04F4" w14:textId="0F4419F9" w:rsidR="009E2ACD" w:rsidRPr="00F31176" w:rsidRDefault="00F31176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9E2ACD" w:rsidRPr="00366DB6" w14:paraId="2691431E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42ACF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B2529" w14:textId="77777777" w:rsidR="009E2ACD" w:rsidRPr="00366DB6" w:rsidRDefault="009E2ACD" w:rsidP="00093F3B">
            <w:pPr>
              <w:rPr>
                <w:rStyle w:val="Emphasis"/>
                <w:bCs/>
                <w:i w:val="0"/>
                <w:iCs w:val="0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  <w:p w14:paraId="467D6731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C9FB6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7B7EBF3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5E39329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9E2ACD" w:rsidRPr="00366DB6" w14:paraId="1DE7F040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8AAB8" w14:textId="77777777" w:rsidR="009E2ACD" w:rsidRPr="00366DB6" w:rsidRDefault="009E2ACD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A2000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A5A98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3254B4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1E87547" w14:textId="77777777" w:rsidR="009E2ACD" w:rsidRPr="00366DB6" w:rsidRDefault="009E2ACD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</w:tbl>
    <w:p w14:paraId="65F8775A" w14:textId="77777777" w:rsidR="009E2ACD" w:rsidRPr="00366DB6" w:rsidRDefault="009E2ACD" w:rsidP="009E2ACD">
      <w:pPr>
        <w:rPr>
          <w:rStyle w:val="Emphasis"/>
          <w:bCs/>
          <w:i w:val="0"/>
          <w:iCs w:val="0"/>
        </w:rPr>
      </w:pPr>
    </w:p>
    <w:p w14:paraId="0807A911" w14:textId="77777777" w:rsidR="009E2ACD" w:rsidRPr="00366DB6" w:rsidRDefault="009E2ACD" w:rsidP="009E2ACD">
      <w:pPr>
        <w:rPr>
          <w:rStyle w:val="Emphasis"/>
          <w:bCs/>
          <w:i w:val="0"/>
          <w:iCs w:val="0"/>
        </w:rPr>
      </w:pPr>
    </w:p>
    <w:p w14:paraId="01128EC1" w14:textId="77777777" w:rsidR="00985F09" w:rsidRPr="00366DB6" w:rsidRDefault="00985F09" w:rsidP="00985F09">
      <w:pPr>
        <w:rPr>
          <w:rStyle w:val="Emphasis"/>
          <w:bCs/>
          <w:i w:val="0"/>
          <w:iCs w:val="0"/>
        </w:rPr>
      </w:pPr>
    </w:p>
    <w:p w14:paraId="3FFB336B" w14:textId="63421C43" w:rsidR="00985F09" w:rsidRPr="00985F09" w:rsidRDefault="00985F09" w:rsidP="00985F09">
      <w:pPr>
        <w:pStyle w:val="Heading2"/>
        <w:rPr>
          <w:b w:val="0"/>
          <w:bCs/>
          <w:lang w:val="fr-CA"/>
        </w:rPr>
      </w:pPr>
      <w:r w:rsidRPr="00985F09">
        <w:rPr>
          <w:b w:val="0"/>
          <w:bCs/>
          <w:lang w:val="fr-CA"/>
        </w:rPr>
        <w:t>Vérifier l’ajout</w:t>
      </w:r>
      <w:r w:rsidR="00015680">
        <w:rPr>
          <w:b w:val="0"/>
          <w:bCs/>
          <w:lang w:val="fr-CA"/>
        </w:rPr>
        <w:t xml:space="preserve">, la modification  et la suppression </w:t>
      </w:r>
      <w:r w:rsidRPr="00985F09">
        <w:rPr>
          <w:b w:val="0"/>
          <w:bCs/>
          <w:lang w:val="fr-CA"/>
        </w:rPr>
        <w:t>de compte-rendu.</w:t>
      </w:r>
    </w:p>
    <w:p w14:paraId="22F05748" w14:textId="7C0EB639" w:rsidR="00985F09" w:rsidRPr="008116B0" w:rsidRDefault="00985F09" w:rsidP="008116B0">
      <w:pPr>
        <w:pStyle w:val="Heading3"/>
        <w:numPr>
          <w:ilvl w:val="2"/>
          <w:numId w:val="18"/>
        </w:numPr>
        <w:rPr>
          <w:b w:val="0"/>
          <w:bCs/>
          <w:i w:val="0"/>
          <w:lang w:val="fr-CA"/>
        </w:rPr>
      </w:pPr>
      <w:r w:rsidRPr="008116B0">
        <w:rPr>
          <w:b w:val="0"/>
          <w:bCs/>
          <w:i w:val="0"/>
          <w:lang w:val="fr-CA"/>
        </w:rPr>
        <w:t>Vérifier si des compte-rendu peuvent être créé</w:t>
      </w:r>
      <w:r w:rsidR="00015680">
        <w:rPr>
          <w:b w:val="0"/>
          <w:bCs/>
          <w:i w:val="0"/>
          <w:lang w:val="fr-CA"/>
        </w:rPr>
        <w:t>, modifié et supprimé</w:t>
      </w:r>
      <w:r w:rsidRPr="008116B0">
        <w:rPr>
          <w:b w:val="0"/>
          <w:bCs/>
          <w:i w:val="0"/>
          <w:lang w:val="fr-CA"/>
        </w:rPr>
        <w:t>.</w:t>
      </w:r>
    </w:p>
    <w:p w14:paraId="7F053E03" w14:textId="77777777" w:rsidR="008116B0" w:rsidRPr="008116B0" w:rsidRDefault="00985F09" w:rsidP="008116B0">
      <w:pPr>
        <w:rPr>
          <w:bCs/>
          <w:lang w:val="fr-CA"/>
        </w:rPr>
      </w:pPr>
      <w:r w:rsidRPr="008116B0">
        <w:rPr>
          <w:bCs/>
          <w:lang w:val="fr-CA"/>
        </w:rPr>
        <w:t>Description du test</w:t>
      </w:r>
    </w:p>
    <w:p w14:paraId="397AF5E2" w14:textId="0726335E" w:rsidR="00985F09" w:rsidRPr="008116B0" w:rsidRDefault="00985F09" w:rsidP="008116B0">
      <w:pPr>
        <w:pStyle w:val="ListParagraph"/>
        <w:numPr>
          <w:ilvl w:val="0"/>
          <w:numId w:val="19"/>
        </w:numPr>
        <w:rPr>
          <w:rStyle w:val="Emphasis"/>
          <w:bCs/>
          <w:i w:val="0"/>
          <w:iCs w:val="0"/>
        </w:rPr>
      </w:pPr>
      <w:r w:rsidRPr="008116B0">
        <w:rPr>
          <w:rStyle w:val="Emphasis"/>
          <w:bCs/>
          <w:i w:val="0"/>
          <w:iCs w:val="0"/>
        </w:rPr>
        <w:t xml:space="preserve">Créer 1 </w:t>
      </w:r>
      <w:r w:rsidR="007704FE" w:rsidRPr="008116B0">
        <w:rPr>
          <w:rStyle w:val="Emphasis"/>
          <w:bCs/>
          <w:i w:val="0"/>
          <w:iCs w:val="0"/>
        </w:rPr>
        <w:t>compte-rendu</w:t>
      </w:r>
      <w:r w:rsidRPr="008116B0">
        <w:rPr>
          <w:rStyle w:val="Emphasis"/>
          <w:bCs/>
          <w:i w:val="0"/>
          <w:iCs w:val="0"/>
        </w:rPr>
        <w:t xml:space="preserve"> pour chaque combinaison possible du formulaire de création de </w:t>
      </w:r>
      <w:r w:rsidR="007704FE" w:rsidRPr="008116B0">
        <w:rPr>
          <w:rStyle w:val="Emphasis"/>
          <w:bCs/>
          <w:i w:val="0"/>
          <w:iCs w:val="0"/>
        </w:rPr>
        <w:t>compte-rendu</w:t>
      </w:r>
    </w:p>
    <w:tbl>
      <w:tblPr>
        <w:tblW w:w="13201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213"/>
        <w:gridCol w:w="23"/>
      </w:tblGrid>
      <w:tr w:rsidR="00985F09" w:rsidRPr="00485038" w14:paraId="579EAFE2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D37B38C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ID de cas de test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FD089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Ft_001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71FE6F8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Description du cas d'essai</w:t>
            </w:r>
          </w:p>
        </w:tc>
        <w:tc>
          <w:tcPr>
            <w:tcW w:w="6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DEC91B5" w14:textId="5FF0E1D0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Testez la fonctionnalité d’ajout de </w:t>
            </w:r>
            <w:r>
              <w:rPr>
                <w:rFonts w:ascii="Calibri" w:eastAsia="Calibri" w:hAnsi="Calibri" w:cs="Arial"/>
                <w:bCs/>
                <w:szCs w:val="22"/>
                <w:lang w:val="fr"/>
              </w:rPr>
              <w:t>compte-rendu</w:t>
            </w:r>
          </w:p>
        </w:tc>
      </w:tr>
      <w:tr w:rsidR="00985F09" w:rsidRPr="00366DB6" w14:paraId="08E1A9EA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DCE56DA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Créé par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6DCA8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6AC15CA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Commenté par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2CCAA7F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0B581E2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Version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5E449A55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1.0</w:t>
            </w:r>
          </w:p>
        </w:tc>
      </w:tr>
      <w:tr w:rsidR="00985F09" w:rsidRPr="00366DB6" w14:paraId="5C99E8E3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03339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9FAE8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B7105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BA562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46EE7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F66A3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1696F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6A8A8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10CFF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C75EC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485B3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85F09" w:rsidRPr="00366DB6" w14:paraId="0164C7C5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82389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80BCB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96076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6500E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A03F9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5975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FD88A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2E380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E7645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C2DED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AB66B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85F09" w:rsidRPr="00485038" w14:paraId="22D2BF1E" w14:textId="77777777" w:rsidTr="28AF5E12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2507A15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Nom du testeur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833DE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C9A93DD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Date testée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74486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A7CAE36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Cas d'essai (Succès/Échec/non exécuté)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405E3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85F09" w:rsidRPr="00485038" w14:paraId="53009CB6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A99E0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DCDC9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C86B0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7F2B8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73C16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8D727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2F818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4841E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D2CBF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A578E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DB6F5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85F09" w:rsidRPr="00485038" w14:paraId="4E1AC9E4" w14:textId="77777777" w:rsidTr="28AF5E12">
        <w:trPr>
          <w:gridAfter w:val="1"/>
          <w:wAfter w:w="23" w:type="dxa"/>
          <w:trHeight w:val="88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988C570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F0B32ED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Conditions préalables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D94C1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D305DE4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539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38EF35A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Données de test (Au besoin)</w:t>
            </w:r>
          </w:p>
        </w:tc>
      </w:tr>
      <w:tr w:rsidR="00985F09" w:rsidRPr="00485038" w14:paraId="5F99B91D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015F4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172196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Possèder un Navigateur web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0395A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524EF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376CCBF" w14:textId="0300582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Nom d’utilisateur : </w:t>
            </w:r>
            <w:r w:rsidR="000A4097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Tests 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Mot de passe : </w:t>
            </w:r>
            <w:r w:rsidR="000A4097">
              <w:rPr>
                <w:rFonts w:ascii="Calibri" w:hAnsi="Calibri" w:cs="Calibri"/>
                <w:bCs/>
                <w:szCs w:val="22"/>
                <w:lang w:val="fr-CA" w:eastAsia="en-GB"/>
              </w:rPr>
              <w:t>test</w:t>
            </w:r>
          </w:p>
        </w:tc>
      </w:tr>
      <w:tr w:rsidR="00985F09" w:rsidRPr="00366DB6" w14:paraId="560744E5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F85CC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69CAB0B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Être membre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A86DC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472CD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6E4E3E3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85F09" w:rsidRPr="00366DB6" w14:paraId="3D37FB71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ADF54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0868710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839DE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0D74F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AE0CD7D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85F09" w:rsidRPr="00366DB6" w14:paraId="6BC805B9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5FF62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C132A92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4DFF4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08755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7F48CBD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985F09" w:rsidRPr="00366DB6" w14:paraId="63B13E9A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08CF4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B7C6B7F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4AE8B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8E84E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D94E20F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85F09" w:rsidRPr="00366DB6" w14:paraId="177CFBC9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B7C07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1E977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65AA9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0FCD5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03F63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C81CC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C37DD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016F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BEBBE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FD1DB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2A5BC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985F09" w:rsidRPr="00485038" w14:paraId="31C02183" w14:textId="77777777" w:rsidTr="28AF5E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0D4035F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u w:val="single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u w:val="single"/>
                <w:lang w:val="fr"/>
              </w:rPr>
              <w:t>Scénario de test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21393" w14:textId="43D66068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Vérifier </w:t>
            </w:r>
            <w:r w:rsidR="007704FE">
              <w:rPr>
                <w:rFonts w:ascii="Calibri" w:eastAsia="Calibri" w:hAnsi="Calibri" w:cs="Arial"/>
                <w:bCs/>
                <w:szCs w:val="22"/>
                <w:lang w:val="fr"/>
              </w:rPr>
              <w:t>que des compte-rendu sont ajouté et que les informations des compte-rendu soient les mêmes que celles entrées dans le formulaire.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5D3DC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D5026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8A89B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9243E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85F09" w:rsidRPr="00485038" w14:paraId="7EA81EFE" w14:textId="77777777" w:rsidTr="28AF5E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60E7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4E3E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6F92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2615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B8A3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2A37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7A7C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E6A6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54F5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0EFF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3E3B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85F09" w:rsidRPr="00485038" w14:paraId="00F84314" w14:textId="77777777" w:rsidTr="28AF5E12">
        <w:trPr>
          <w:gridAfter w:val="1"/>
          <w:wAfter w:w="2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2B9F402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Étape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2D29C6A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Détails de l'étape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4C73E03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attendus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AA2D913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réels</w:t>
            </w:r>
          </w:p>
        </w:tc>
        <w:tc>
          <w:tcPr>
            <w:tcW w:w="280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46E9287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Succès / Échec / Non exécuté / Suspendu</w:t>
            </w:r>
          </w:p>
        </w:tc>
      </w:tr>
      <w:tr w:rsidR="00985F09" w:rsidRPr="00485038" w14:paraId="315505D0" w14:textId="77777777" w:rsidTr="28AF5E12">
        <w:trPr>
          <w:gridAfter w:val="1"/>
          <w:wAfter w:w="23" w:type="dxa"/>
          <w:trHeight w:val="472"/>
        </w:trPr>
        <w:tc>
          <w:tcPr>
            <w:tcW w:w="1296" w:type="dxa"/>
            <w:vMerge/>
            <w:vAlign w:val="center"/>
            <w:hideMark/>
          </w:tcPr>
          <w:p w14:paraId="4F31F74F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4AE96F83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867C369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FC096A5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806" w:type="dxa"/>
            <w:gridSpan w:val="3"/>
            <w:vMerge/>
            <w:vAlign w:val="center"/>
            <w:hideMark/>
          </w:tcPr>
          <w:p w14:paraId="5A600963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985F09" w:rsidRPr="00BE0F31" w14:paraId="115A29DA" w14:textId="77777777" w:rsidTr="28AF5E12">
        <w:trPr>
          <w:gridAfter w:val="1"/>
          <w:wAfter w:w="2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CD727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6BDCC" w14:textId="5F59136A" w:rsidR="00985F09" w:rsidRPr="00093F3B" w:rsidRDefault="00985F09" w:rsidP="00F111DE">
            <w:pPr>
              <w:rPr>
                <w:rStyle w:val="Emphasis"/>
                <w:bCs/>
                <w:i w:val="0"/>
                <w:iCs w:val="0"/>
                <w:lang w:val="fr-CA"/>
              </w:rPr>
            </w:pPr>
            <w:r w:rsidRPr="00093F3B">
              <w:rPr>
                <w:rStyle w:val="Emphasis"/>
                <w:bCs/>
                <w:i w:val="0"/>
                <w:iCs w:val="0"/>
                <w:lang w:val="fr-CA"/>
              </w:rPr>
              <w:t xml:space="preserve">Créer </w:t>
            </w:r>
            <w:r w:rsidR="00EB5FC5">
              <w:rPr>
                <w:rStyle w:val="Emphasis"/>
                <w:bCs/>
                <w:i w:val="0"/>
                <w:iCs w:val="0"/>
                <w:lang w:val="fr-CA"/>
              </w:rPr>
              <w:t>un</w:t>
            </w:r>
            <w:r w:rsidRPr="00093F3B">
              <w:rPr>
                <w:rStyle w:val="Emphasis"/>
                <w:bCs/>
                <w:i w:val="0"/>
                <w:iCs w:val="0"/>
                <w:lang w:val="fr-CA"/>
              </w:rPr>
              <w:t xml:space="preserve"> </w:t>
            </w:r>
            <w:r w:rsidR="007704FE" w:rsidRPr="00093F3B">
              <w:rPr>
                <w:rStyle w:val="Emphasis"/>
                <w:bCs/>
                <w:i w:val="0"/>
                <w:iCs w:val="0"/>
                <w:lang w:val="fr-CA"/>
              </w:rPr>
              <w:t>compte-rendu</w:t>
            </w:r>
            <w:r w:rsidRPr="00093F3B">
              <w:rPr>
                <w:rStyle w:val="Emphasis"/>
                <w:bCs/>
                <w:i w:val="0"/>
                <w:iCs w:val="0"/>
                <w:lang w:val="fr-CA"/>
              </w:rPr>
              <w:t xml:space="preserve"> pour chaque combinaison possible du formulaire de création de </w:t>
            </w:r>
            <w:r w:rsidR="007704FE" w:rsidRPr="00093F3B">
              <w:rPr>
                <w:rStyle w:val="Emphasis"/>
                <w:bCs/>
                <w:i w:val="0"/>
                <w:iCs w:val="0"/>
                <w:lang w:val="fr-CA"/>
              </w:rPr>
              <w:t>compte-rendu</w:t>
            </w:r>
          </w:p>
          <w:p w14:paraId="068C11A8" w14:textId="77777777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E05A4" w14:textId="6DC095A6" w:rsidR="00985F09" w:rsidRPr="0049375A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/>
              </w:rPr>
            </w:pPr>
            <w:r>
              <w:rPr>
                <w:rFonts w:ascii="Calibri" w:hAnsi="Calibri" w:cs="Calibri"/>
                <w:bCs/>
                <w:szCs w:val="22"/>
                <w:lang w:val="fr-CA"/>
              </w:rPr>
              <w:t xml:space="preserve">Chaque création de </w:t>
            </w:r>
            <w:r w:rsidR="007704FE">
              <w:rPr>
                <w:rFonts w:ascii="Calibri" w:hAnsi="Calibri" w:cs="Calibri"/>
                <w:bCs/>
                <w:szCs w:val="22"/>
                <w:lang w:val="fr-CA"/>
              </w:rPr>
              <w:t>compte-rendu</w:t>
            </w:r>
            <w:r>
              <w:rPr>
                <w:rFonts w:ascii="Calibri" w:hAnsi="Calibri" w:cs="Calibri"/>
                <w:bCs/>
                <w:szCs w:val="22"/>
                <w:lang w:val="fr-CA"/>
              </w:rPr>
              <w:t xml:space="preserve"> ne retourne aucunes erreurs et les informations du </w:t>
            </w:r>
            <w:r w:rsidR="007704FE">
              <w:rPr>
                <w:rFonts w:ascii="Calibri" w:hAnsi="Calibri" w:cs="Calibri"/>
                <w:bCs/>
                <w:szCs w:val="22"/>
                <w:lang w:val="fr-CA"/>
              </w:rPr>
              <w:t>compte-rendu</w:t>
            </w:r>
            <w:r>
              <w:rPr>
                <w:rFonts w:ascii="Calibri" w:hAnsi="Calibri" w:cs="Calibri"/>
                <w:bCs/>
                <w:szCs w:val="22"/>
                <w:lang w:val="fr-CA"/>
              </w:rPr>
              <w:t xml:space="preserve"> sont les même que celles entrée</w:t>
            </w:r>
            <w:r w:rsidR="00236604">
              <w:rPr>
                <w:rFonts w:ascii="Calibri" w:hAnsi="Calibri" w:cs="Calibri"/>
                <w:bCs/>
                <w:szCs w:val="22"/>
                <w:lang w:val="fr-CA"/>
              </w:rPr>
              <w:t>s</w:t>
            </w:r>
            <w:r>
              <w:rPr>
                <w:rFonts w:ascii="Calibri" w:hAnsi="Calibri" w:cs="Calibri"/>
                <w:bCs/>
                <w:szCs w:val="22"/>
                <w:lang w:val="fr-CA"/>
              </w:rPr>
              <w:t xml:space="preserve"> dans le formulaire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17B337A" w14:textId="3406A2AB" w:rsidR="00985F09" w:rsidRPr="0049375A" w:rsidRDefault="25DBBE1A" w:rsidP="28AF5E12">
            <w:pPr>
              <w:widowControl/>
              <w:spacing w:line="240" w:lineRule="auto"/>
              <w:jc w:val="left"/>
              <w:rPr>
                <w:rFonts w:ascii="Calibri" w:hAnsi="Calibri" w:cs="Calibri"/>
                <w:lang w:val="fr-CA" w:eastAsia="en-GB"/>
              </w:rPr>
            </w:pPr>
            <w:r w:rsidRPr="28AF5E12">
              <w:rPr>
                <w:rFonts w:ascii="Calibri" w:hAnsi="Calibri" w:cs="Calibri"/>
                <w:lang w:val="fr-CA" w:eastAsia="en-GB"/>
              </w:rPr>
              <w:t>Les compte-rendu  peuvent être créer</w:t>
            </w:r>
            <w:r w:rsidR="00EB5FC5">
              <w:rPr>
                <w:rFonts w:ascii="Calibri" w:hAnsi="Calibri" w:cs="Calibri"/>
                <w:lang w:val="fr-CA" w:eastAsia="en-GB"/>
              </w:rPr>
              <w:t>.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E72B36C" w14:textId="23BE9ED5" w:rsidR="00985F09" w:rsidRPr="0049375A" w:rsidRDefault="25DBBE1A" w:rsidP="28AF5E12">
            <w:pPr>
              <w:widowControl/>
              <w:spacing w:line="240" w:lineRule="auto"/>
              <w:jc w:val="left"/>
              <w:rPr>
                <w:rFonts w:ascii="Calibri" w:hAnsi="Calibri" w:cs="Calibri"/>
                <w:lang w:val="fr-CA" w:eastAsia="en-GB"/>
              </w:rPr>
            </w:pPr>
            <w:r w:rsidRPr="28AF5E12">
              <w:rPr>
                <w:rFonts w:ascii="Calibri" w:hAnsi="Calibri" w:cs="Calibri"/>
                <w:lang w:val="fr-CA" w:eastAsia="en-GB"/>
              </w:rPr>
              <w:t>Succès</w:t>
            </w:r>
          </w:p>
        </w:tc>
      </w:tr>
      <w:tr w:rsidR="00985F09" w:rsidRPr="00EB5FC5" w14:paraId="231BEC09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44E29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75D0C" w14:textId="4393CEE4" w:rsidR="00985F09" w:rsidRPr="0049375A" w:rsidRDefault="00EB5FC5" w:rsidP="00093F3B">
            <w:pPr>
              <w:widowControl/>
              <w:tabs>
                <w:tab w:val="center" w:pos="1188"/>
              </w:tabs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Modifier un compte-rendu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9939E" w14:textId="18951CE9" w:rsidR="00985F09" w:rsidRPr="00EB5FC5" w:rsidRDefault="00EB5FC5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</w:t>
            </w:r>
            <w:r w:rsidRPr="00EB5FC5">
              <w:rPr>
                <w:rFonts w:ascii="Calibri" w:hAnsi="Calibri" w:cs="Calibri"/>
                <w:szCs w:val="22"/>
                <w:lang w:val="fr-CA" w:eastAsia="en-GB"/>
              </w:rPr>
              <w:t>es information du compte-r</w:t>
            </w:r>
            <w:r>
              <w:rPr>
                <w:rFonts w:ascii="Calibri" w:hAnsi="Calibri" w:cs="Calibri"/>
                <w:szCs w:val="22"/>
                <w:lang w:val="fr-CA" w:eastAsia="en-GB"/>
              </w:rPr>
              <w:t>endu sont modifier et correspondent aux informations entrée dans le formulaire de modification de compte-rendu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6A0CA6C" w14:textId="6F06B974" w:rsidR="00985F09" w:rsidRPr="0049375A" w:rsidRDefault="00EB5FC5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Les compte-rendu peuvent être modifier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18269A7" w14:textId="54860C81" w:rsidR="00985F09" w:rsidRPr="0049375A" w:rsidRDefault="00EB5FC5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985F09" w:rsidRPr="00EB5FC5" w14:paraId="431946B2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AC9E0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F371E" w14:textId="4469E500" w:rsidR="00985F09" w:rsidRPr="00366DB6" w:rsidRDefault="00EB5FC5" w:rsidP="00093F3B">
            <w:pPr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Supprimer un compte-rendu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26234" w14:textId="08858241" w:rsidR="00985F09" w:rsidRPr="00EB5FC5" w:rsidRDefault="00EB5FC5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EB5FC5">
              <w:rPr>
                <w:rFonts w:ascii="Calibri" w:hAnsi="Calibri" w:cs="Calibri"/>
                <w:bCs/>
                <w:szCs w:val="22"/>
                <w:lang w:val="fr-CA" w:eastAsia="en-GB"/>
              </w:rPr>
              <w:t>Le compte-rendu est s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upprimé et n’apparait pas dans d’autres page du site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40E1DD6" w14:textId="5720993C" w:rsidR="00985F09" w:rsidRPr="00EB5FC5" w:rsidRDefault="00EB5FC5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 compte-rendu a été supprimé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C9B7662" w14:textId="066F1376" w:rsidR="00985F09" w:rsidRPr="00EB5FC5" w:rsidRDefault="00EB5FC5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985F09" w:rsidRPr="00366DB6" w14:paraId="3E3C2D10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A043D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16F60" w14:textId="77777777" w:rsidR="00985F09" w:rsidRPr="00366DB6" w:rsidRDefault="00985F09" w:rsidP="00093F3B">
            <w:pPr>
              <w:rPr>
                <w:rStyle w:val="Emphasis"/>
                <w:bCs/>
                <w:i w:val="0"/>
                <w:iCs w:val="0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  <w:p w14:paraId="6B5AA032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094B4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157EA8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CA8AE87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985F09" w:rsidRPr="00366DB6" w14:paraId="61B53AD7" w14:textId="77777777" w:rsidTr="28AF5E12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9853F" w14:textId="77777777" w:rsidR="00985F09" w:rsidRPr="00366DB6" w:rsidRDefault="00985F09" w:rsidP="00093F3B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991D7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C9150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DF8A58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ACB3B77" w14:textId="77777777" w:rsidR="00985F09" w:rsidRPr="00366DB6" w:rsidRDefault="00985F09" w:rsidP="00093F3B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</w:tbl>
    <w:p w14:paraId="009F38A1" w14:textId="77777777" w:rsidR="00985F09" w:rsidRPr="00366DB6" w:rsidRDefault="00985F09" w:rsidP="00985F09">
      <w:pPr>
        <w:rPr>
          <w:rStyle w:val="Emphasis"/>
          <w:bCs/>
          <w:i w:val="0"/>
          <w:iCs w:val="0"/>
        </w:rPr>
      </w:pPr>
    </w:p>
    <w:p w14:paraId="774C28E4" w14:textId="77777777" w:rsidR="00985F09" w:rsidRPr="00366DB6" w:rsidRDefault="00985F09" w:rsidP="00985F09">
      <w:pPr>
        <w:rPr>
          <w:rStyle w:val="Emphasis"/>
          <w:bCs/>
          <w:i w:val="0"/>
          <w:iCs w:val="0"/>
        </w:rPr>
      </w:pPr>
    </w:p>
    <w:p w14:paraId="66DA4A64" w14:textId="77777777" w:rsidR="005822A4" w:rsidRPr="00366DB6" w:rsidRDefault="005822A4" w:rsidP="005822A4">
      <w:pPr>
        <w:rPr>
          <w:rStyle w:val="Emphasis"/>
          <w:bCs/>
          <w:i w:val="0"/>
          <w:iCs w:val="0"/>
        </w:rPr>
      </w:pPr>
    </w:p>
    <w:p w14:paraId="5F64CD5F" w14:textId="49F3205C" w:rsidR="005822A4" w:rsidRPr="0049375A" w:rsidRDefault="005822A4" w:rsidP="005822A4">
      <w:pPr>
        <w:pStyle w:val="Heading2"/>
        <w:rPr>
          <w:b w:val="0"/>
          <w:bCs/>
          <w:lang w:val="fr-CA"/>
        </w:rPr>
      </w:pPr>
      <w:r w:rsidRPr="0049375A">
        <w:rPr>
          <w:b w:val="0"/>
          <w:bCs/>
          <w:lang w:val="fr-CA"/>
        </w:rPr>
        <w:t>Vérifier l</w:t>
      </w:r>
      <w:r>
        <w:rPr>
          <w:b w:val="0"/>
          <w:bCs/>
          <w:lang w:val="fr-CA"/>
        </w:rPr>
        <w:t>’ajout, la modification et la suppression de levée de fond</w:t>
      </w:r>
      <w:r w:rsidRPr="0049375A">
        <w:rPr>
          <w:b w:val="0"/>
          <w:bCs/>
          <w:lang w:val="fr-CA"/>
        </w:rPr>
        <w:t>.</w:t>
      </w:r>
    </w:p>
    <w:p w14:paraId="392796B2" w14:textId="430185DE" w:rsidR="005822A4" w:rsidRPr="0049375A" w:rsidRDefault="005822A4" w:rsidP="005822A4">
      <w:pPr>
        <w:pStyle w:val="Heading3"/>
        <w:numPr>
          <w:ilvl w:val="0"/>
          <w:numId w:val="0"/>
        </w:numPr>
        <w:rPr>
          <w:b w:val="0"/>
          <w:bCs/>
          <w:i w:val="0"/>
          <w:lang w:val="fr-CA"/>
        </w:rPr>
      </w:pPr>
      <w:r w:rsidRPr="0049375A">
        <w:rPr>
          <w:b w:val="0"/>
          <w:bCs/>
          <w:i w:val="0"/>
          <w:lang w:val="fr-CA"/>
        </w:rPr>
        <w:t>5.</w:t>
      </w:r>
      <w:r w:rsidR="006E1D24">
        <w:rPr>
          <w:b w:val="0"/>
          <w:bCs/>
          <w:i w:val="0"/>
          <w:lang w:val="fr-CA"/>
        </w:rPr>
        <w:t>7</w:t>
      </w:r>
      <w:r w:rsidRPr="0049375A">
        <w:rPr>
          <w:b w:val="0"/>
          <w:bCs/>
          <w:i w:val="0"/>
          <w:lang w:val="fr-CA"/>
        </w:rPr>
        <w:t>.1 Vérifier si tout les types de compte du site parviennent à se connecter.</w:t>
      </w:r>
    </w:p>
    <w:p w14:paraId="3ECCF4B2" w14:textId="77777777" w:rsidR="005822A4" w:rsidRPr="005822A4" w:rsidRDefault="005822A4" w:rsidP="005822A4">
      <w:pPr>
        <w:rPr>
          <w:bCs/>
          <w:lang w:val="fr-CA"/>
        </w:rPr>
      </w:pPr>
      <w:r w:rsidRPr="005822A4">
        <w:rPr>
          <w:bCs/>
          <w:lang w:val="fr-CA"/>
        </w:rPr>
        <w:t>Description du test</w:t>
      </w:r>
    </w:p>
    <w:p w14:paraId="4E93C7D5" w14:textId="166603A2" w:rsidR="005822A4" w:rsidRPr="005822A4" w:rsidRDefault="005822A4" w:rsidP="005822A4">
      <w:pPr>
        <w:pStyle w:val="ListParagraph"/>
        <w:numPr>
          <w:ilvl w:val="0"/>
          <w:numId w:val="22"/>
        </w:numPr>
        <w:rPr>
          <w:bCs/>
        </w:rPr>
      </w:pPr>
      <w:r w:rsidRPr="005822A4">
        <w:rPr>
          <w:rFonts w:cs="Calibri"/>
          <w:bCs/>
          <w:lang w:eastAsia="en-GB"/>
        </w:rPr>
        <w:t>Se Connecter avec un compte membre</w:t>
      </w:r>
    </w:p>
    <w:p w14:paraId="7E560C3A" w14:textId="37298302" w:rsidR="005822A4" w:rsidRPr="005822A4" w:rsidRDefault="005822A4" w:rsidP="005822A4">
      <w:pPr>
        <w:pStyle w:val="ListParagraph"/>
        <w:numPr>
          <w:ilvl w:val="0"/>
          <w:numId w:val="22"/>
        </w:numPr>
        <w:rPr>
          <w:bCs/>
        </w:rPr>
      </w:pPr>
      <w:r w:rsidRPr="005822A4">
        <w:rPr>
          <w:rFonts w:cs="Calibri"/>
          <w:bCs/>
          <w:lang w:eastAsia="en-GB"/>
        </w:rPr>
        <w:t>Se Créer une levée de fond</w:t>
      </w:r>
    </w:p>
    <w:p w14:paraId="205A19F2" w14:textId="2F51851B" w:rsidR="005822A4" w:rsidRDefault="005822A4" w:rsidP="005822A4">
      <w:pPr>
        <w:pStyle w:val="ListParagraph"/>
        <w:numPr>
          <w:ilvl w:val="0"/>
          <w:numId w:val="13"/>
        </w:numPr>
        <w:rPr>
          <w:rStyle w:val="Emphasis"/>
          <w:bCs/>
          <w:i w:val="0"/>
          <w:iCs w:val="0"/>
        </w:rPr>
      </w:pPr>
      <w:r>
        <w:rPr>
          <w:rStyle w:val="Emphasis"/>
          <w:bCs/>
          <w:i w:val="0"/>
          <w:iCs w:val="0"/>
        </w:rPr>
        <w:t>Modifier une levée de fond</w:t>
      </w:r>
    </w:p>
    <w:p w14:paraId="656C37D8" w14:textId="06DFA85C" w:rsidR="005822A4" w:rsidRPr="00930C83" w:rsidRDefault="005822A4" w:rsidP="005822A4">
      <w:pPr>
        <w:pStyle w:val="ListParagraph"/>
        <w:numPr>
          <w:ilvl w:val="0"/>
          <w:numId w:val="13"/>
        </w:numPr>
        <w:rPr>
          <w:rStyle w:val="Emphasis"/>
          <w:bCs/>
          <w:i w:val="0"/>
          <w:iCs w:val="0"/>
        </w:rPr>
      </w:pPr>
      <w:r>
        <w:rPr>
          <w:rStyle w:val="Emphasis"/>
          <w:bCs/>
          <w:i w:val="0"/>
          <w:iCs w:val="0"/>
        </w:rPr>
        <w:lastRenderedPageBreak/>
        <w:t>Supprimer un levée de fond</w:t>
      </w:r>
    </w:p>
    <w:tbl>
      <w:tblPr>
        <w:tblW w:w="13201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213"/>
        <w:gridCol w:w="23"/>
      </w:tblGrid>
      <w:tr w:rsidR="005822A4" w:rsidRPr="00485038" w14:paraId="5406246A" w14:textId="77777777" w:rsidTr="0000316D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61FFF56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ID de cas de test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3603B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Ft_001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4DF970B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Description du cas d'essai</w:t>
            </w:r>
          </w:p>
        </w:tc>
        <w:tc>
          <w:tcPr>
            <w:tcW w:w="6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0B25226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Testez la fonctionnalité de Connexion</w:t>
            </w:r>
          </w:p>
        </w:tc>
      </w:tr>
      <w:tr w:rsidR="005822A4" w:rsidRPr="00366DB6" w14:paraId="68A3EFA6" w14:textId="77777777" w:rsidTr="0000316D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AAFE196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Créé par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DE5BA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B12C6D1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Commenté par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A622D3F" w14:textId="77777777" w:rsidR="005822A4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  <w:p w14:paraId="136EA441" w14:textId="77777777" w:rsidR="005822A4" w:rsidRPr="00A0718A" w:rsidRDefault="005822A4" w:rsidP="0000316D">
            <w:pPr>
              <w:rPr>
                <w:rFonts w:ascii="Calibri" w:hAnsi="Calibri" w:cs="Calibri"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6A00757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Version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4465127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1.0</w:t>
            </w:r>
          </w:p>
        </w:tc>
      </w:tr>
      <w:tr w:rsidR="005822A4" w:rsidRPr="00366DB6" w14:paraId="431C411B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DB321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DF48C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B6691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A9BFF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F5EE1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79E08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6468A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CE75C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49C59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ED9B2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279ED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5822A4" w:rsidRPr="00366DB6" w14:paraId="5293467A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A71A4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66955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3CA07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A5AF6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08933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C50DC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6A78B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64C00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E77F0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C0728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B629F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5822A4" w:rsidRPr="00485038" w14:paraId="31741FEE" w14:textId="77777777" w:rsidTr="0000316D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703928E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Nom du testeur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A426D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D733EB8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Date testée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9DAA2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25/05/2020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853EC2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Cas d'essai (Succès/Échec/non exécuté)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58460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5822A4" w:rsidRPr="00485038" w14:paraId="63A82895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9CB1F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2400C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FF9C1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D4273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AE775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E3763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FC089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A0D00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1B2E8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95C6D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B9BE4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5822A4" w:rsidRPr="00485038" w14:paraId="61BFF505" w14:textId="77777777" w:rsidTr="0000316D">
        <w:trPr>
          <w:gridAfter w:val="1"/>
          <w:wAfter w:w="23" w:type="dxa"/>
          <w:trHeight w:val="88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529C328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E30A600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Conditions préalables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D5159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606AD35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539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92F96FA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Données de test (Au besoin)</w:t>
            </w:r>
          </w:p>
        </w:tc>
      </w:tr>
      <w:tr w:rsidR="005822A4" w:rsidRPr="005452FE" w14:paraId="02928ACB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7B8DB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AEB5C96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Possèder un Navigateur web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BB4B7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0C298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2C7B5B4" w14:textId="4DAD83FE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eastAsia="Calibri" w:hAnsi="Calibri" w:cs="Arial"/>
                <w:lang w:val="fr"/>
              </w:rPr>
            </w:pPr>
          </w:p>
        </w:tc>
      </w:tr>
      <w:tr w:rsidR="005822A4" w:rsidRPr="00366DB6" w14:paraId="6B880CCB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33D66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AB75FFB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Avoir un compte sur le site ProjetGo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9D635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B87AC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B2091D9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5822A4" w:rsidRPr="00485038" w14:paraId="12CC05BB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FB537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BB7E75B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368E0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B128B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F134F0A" w14:textId="177D58C6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 Compte Membre = 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Alain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 Mot de Passe : 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alain</w:t>
            </w:r>
          </w:p>
        </w:tc>
      </w:tr>
      <w:tr w:rsidR="005822A4" w:rsidRPr="00366DB6" w14:paraId="6D740229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49B45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572B8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ECFB6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37546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B6D771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</w:p>
        </w:tc>
      </w:tr>
      <w:tr w:rsidR="005822A4" w:rsidRPr="00366DB6" w14:paraId="64C276A6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BF41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74CEADE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B20B6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CCB2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DF395B0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5822A4" w:rsidRPr="00366DB6" w14:paraId="230870F7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EA5DC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D9D72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04EB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F716E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F5C6E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9CF24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C501F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AB05E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CF0C6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DA19D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DDB07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5822A4" w:rsidRPr="00485038" w14:paraId="6C3E3221" w14:textId="77777777" w:rsidTr="0000316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E269E8" w14:textId="77777777" w:rsidR="005822A4" w:rsidRPr="00366DB6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u w:val="single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u w:val="single"/>
                <w:lang w:val="fr"/>
              </w:rPr>
              <w:t>Scénario de test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5A946" w14:textId="7B2B3140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Vérifier</w:t>
            </w:r>
            <w:r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 l’ajout, la modification et la suppression d’une levée de fond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B9A8D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4EEF0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F2D3F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7D5B4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5822A4" w:rsidRPr="00485038" w14:paraId="1DBB936E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10BA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8969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52D2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F550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F2A7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C7E3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136C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0CC4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C90B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7EFD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A181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5822A4" w:rsidRPr="00485038" w14:paraId="6CE9DAC7" w14:textId="77777777" w:rsidTr="0000316D">
        <w:trPr>
          <w:gridAfter w:val="1"/>
          <w:wAfter w:w="2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01393F7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Étape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A203CA0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Détails de l'étape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1C2B46B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attendus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5905519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réels</w:t>
            </w:r>
          </w:p>
        </w:tc>
        <w:tc>
          <w:tcPr>
            <w:tcW w:w="280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D1D6CF4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Succès / Échec / Non exécuté / Suspendu</w:t>
            </w:r>
          </w:p>
        </w:tc>
      </w:tr>
      <w:tr w:rsidR="005822A4" w:rsidRPr="00485038" w14:paraId="0D6A4059" w14:textId="77777777" w:rsidTr="0000316D">
        <w:trPr>
          <w:gridAfter w:val="1"/>
          <w:wAfter w:w="23" w:type="dxa"/>
          <w:trHeight w:val="472"/>
        </w:trPr>
        <w:tc>
          <w:tcPr>
            <w:tcW w:w="1296" w:type="dxa"/>
            <w:vMerge/>
            <w:vAlign w:val="center"/>
            <w:hideMark/>
          </w:tcPr>
          <w:p w14:paraId="627AF429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21F5AA14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688A8B4B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260EA7C5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806" w:type="dxa"/>
            <w:gridSpan w:val="3"/>
            <w:vMerge/>
            <w:vAlign w:val="center"/>
            <w:hideMark/>
          </w:tcPr>
          <w:p w14:paraId="1B46FD25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5822A4" w:rsidRPr="00BE0F31" w14:paraId="7923908B" w14:textId="77777777" w:rsidTr="0000316D">
        <w:trPr>
          <w:gridAfter w:val="1"/>
          <w:wAfter w:w="2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49E2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63BBF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Se Connecter avec un compte membre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EBD4B" w14:textId="6F295405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/>
              </w:rPr>
              <w:t>Le memb</w:t>
            </w:r>
            <w:r w:rsidR="00AC77B7">
              <w:rPr>
                <w:rFonts w:ascii="Calibri" w:hAnsi="Calibri" w:cs="Calibri"/>
                <w:bCs/>
                <w:szCs w:val="22"/>
                <w:lang w:val="fr-CA"/>
              </w:rPr>
              <w:t>re</w:t>
            </w:r>
            <w:r w:rsidRPr="0049375A">
              <w:rPr>
                <w:rFonts w:ascii="Calibri" w:hAnsi="Calibri" w:cs="Calibri"/>
                <w:bCs/>
                <w:szCs w:val="22"/>
                <w:lang w:val="fr-CA"/>
              </w:rPr>
              <w:t xml:space="preserve"> est connecté sans erreur 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et a accès aux pages restraintes du site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5C0B4D9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 membre est connecté et aucunes erreur n’est reçus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CE6B110" w14:textId="77777777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5822A4" w:rsidRPr="005452FE" w14:paraId="16CF2B54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D2D9D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C975" w14:textId="27CC4173" w:rsidR="005822A4" w:rsidRPr="0049375A" w:rsidRDefault="005822A4" w:rsidP="0000316D">
            <w:pPr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Créer une levée de fond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C7D25" w14:textId="44C7D80A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La levée de fond est créer sans erreur et les informations de la levée 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lastRenderedPageBreak/>
              <w:t>de fond correspondent aux informations entrées dans le formulaire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989E702" w14:textId="7C43903F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lastRenderedPageBreak/>
              <w:t>La levée de fond est créer et toutes les informations sont exacte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700726" w14:textId="1919F1D9" w:rsidR="005822A4" w:rsidRPr="0049375A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5822A4" w:rsidRPr="005822A4" w14:paraId="4D5062B8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DE5EC" w14:textId="77777777" w:rsidR="005822A4" w:rsidRPr="00366DB6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A4F40" w14:textId="4FF9BE1B" w:rsidR="005822A4" w:rsidRPr="005822A4" w:rsidRDefault="005822A4" w:rsidP="0000316D">
            <w:pPr>
              <w:rPr>
                <w:rStyle w:val="Emphasis"/>
                <w:bCs/>
                <w:i w:val="0"/>
                <w:iCs w:val="0"/>
                <w:lang w:val="fr-CA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Modifier une levée de f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ond</w:t>
            </w:r>
          </w:p>
          <w:p w14:paraId="062F0CCA" w14:textId="77777777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A603F" w14:textId="758CC82A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La modifications de la levée de fond ne retourne aucunes erreurs et les informations modifiée correspondent aux informations entrées dans le formulaire de modification de levée de fond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71B39EF" w14:textId="6DE78D22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Le modification ne retourne aucune erreur et les informations sont exacte.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A8A78FE" w14:textId="45524957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5822A4" w:rsidRPr="005822A4" w14:paraId="6481CC5C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7FA66" w14:textId="3579F034" w:rsidR="005822A4" w:rsidRPr="005822A4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4</w:t>
            </w: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DCE75" w14:textId="0399219C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Supprimer une levée de fond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62934" w14:textId="7033E07B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La levée de fond est supprimé sans erreur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447B3C3" w14:textId="22AFE751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La levée de fond est supprimé sans erreur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DC8340D" w14:textId="24186740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5822A4" w:rsidRPr="005822A4" w14:paraId="35D4BF9D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9C601" w14:textId="77777777" w:rsidR="005822A4" w:rsidRPr="005822A4" w:rsidRDefault="005822A4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DF35F" w14:textId="77777777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E69A4" w14:textId="77777777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1578228" w14:textId="77777777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529209C" w14:textId="77777777" w:rsidR="005822A4" w:rsidRPr="005822A4" w:rsidRDefault="005822A4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</w:tc>
      </w:tr>
    </w:tbl>
    <w:p w14:paraId="3DC7B3B1" w14:textId="77777777" w:rsidR="005822A4" w:rsidRPr="005822A4" w:rsidRDefault="005822A4" w:rsidP="005822A4">
      <w:pPr>
        <w:rPr>
          <w:rStyle w:val="Emphasis"/>
          <w:bCs/>
          <w:i w:val="0"/>
          <w:iCs w:val="0"/>
          <w:lang w:val="fr-CA"/>
        </w:rPr>
      </w:pPr>
    </w:p>
    <w:p w14:paraId="314555FC" w14:textId="77777777" w:rsidR="005822A4" w:rsidRPr="005822A4" w:rsidRDefault="005822A4" w:rsidP="005822A4">
      <w:pPr>
        <w:rPr>
          <w:rStyle w:val="Emphasis"/>
          <w:bCs/>
          <w:i w:val="0"/>
          <w:iCs w:val="0"/>
          <w:lang w:val="fr-CA"/>
        </w:rPr>
      </w:pPr>
    </w:p>
    <w:p w14:paraId="4C005F5D" w14:textId="77777777" w:rsidR="005822A4" w:rsidRPr="005822A4" w:rsidRDefault="005822A4" w:rsidP="005822A4">
      <w:pPr>
        <w:rPr>
          <w:rStyle w:val="Emphasis"/>
          <w:bCs/>
          <w:i w:val="0"/>
          <w:iCs w:val="0"/>
          <w:lang w:val="fr-CA"/>
        </w:rPr>
      </w:pPr>
    </w:p>
    <w:p w14:paraId="4557632D" w14:textId="77777777" w:rsidR="005822A4" w:rsidRPr="005822A4" w:rsidRDefault="005822A4" w:rsidP="005822A4">
      <w:pPr>
        <w:rPr>
          <w:rStyle w:val="Emphasis"/>
          <w:bCs/>
          <w:i w:val="0"/>
          <w:iCs w:val="0"/>
          <w:lang w:val="fr-CA"/>
        </w:rPr>
      </w:pPr>
    </w:p>
    <w:p w14:paraId="4484A0DF" w14:textId="77777777" w:rsidR="005822A4" w:rsidRPr="005822A4" w:rsidRDefault="005822A4" w:rsidP="005822A4">
      <w:pPr>
        <w:rPr>
          <w:rStyle w:val="Emphasis"/>
          <w:bCs/>
          <w:i w:val="0"/>
          <w:iCs w:val="0"/>
          <w:lang w:val="fr-CA"/>
        </w:rPr>
      </w:pPr>
    </w:p>
    <w:p w14:paraId="2F1C5797" w14:textId="77777777" w:rsidR="005822A4" w:rsidRPr="005822A4" w:rsidRDefault="005822A4" w:rsidP="005822A4">
      <w:pPr>
        <w:rPr>
          <w:rStyle w:val="Emphasis"/>
          <w:bCs/>
          <w:i w:val="0"/>
          <w:iCs w:val="0"/>
          <w:lang w:val="fr-CA"/>
        </w:rPr>
      </w:pPr>
    </w:p>
    <w:p w14:paraId="0A0FAAD4" w14:textId="77777777" w:rsidR="001856C5" w:rsidRPr="00366DB6" w:rsidRDefault="001856C5" w:rsidP="001856C5">
      <w:pPr>
        <w:rPr>
          <w:rStyle w:val="Emphasis"/>
          <w:bCs/>
          <w:i w:val="0"/>
          <w:iCs w:val="0"/>
        </w:rPr>
      </w:pPr>
    </w:p>
    <w:p w14:paraId="16193EB1" w14:textId="77777777" w:rsidR="001856C5" w:rsidRPr="00366DB6" w:rsidRDefault="001856C5" w:rsidP="001856C5">
      <w:pPr>
        <w:rPr>
          <w:rStyle w:val="Emphasis"/>
          <w:bCs/>
          <w:i w:val="0"/>
          <w:iCs w:val="0"/>
        </w:rPr>
      </w:pPr>
    </w:p>
    <w:p w14:paraId="6186BE34" w14:textId="5C220959" w:rsidR="001856C5" w:rsidRPr="0049375A" w:rsidRDefault="001856C5" w:rsidP="001856C5">
      <w:pPr>
        <w:pStyle w:val="Heading2"/>
        <w:rPr>
          <w:b w:val="0"/>
          <w:bCs/>
          <w:lang w:val="fr-CA"/>
        </w:rPr>
      </w:pPr>
      <w:r w:rsidRPr="0049375A">
        <w:rPr>
          <w:b w:val="0"/>
          <w:bCs/>
          <w:lang w:val="fr-CA"/>
        </w:rPr>
        <w:t xml:space="preserve">Vérifier </w:t>
      </w:r>
      <w:r>
        <w:rPr>
          <w:b w:val="0"/>
          <w:bCs/>
          <w:lang w:val="fr-CA"/>
        </w:rPr>
        <w:t>la vérification automatis</w:t>
      </w:r>
      <w:r w:rsidR="00B44184">
        <w:rPr>
          <w:b w:val="0"/>
          <w:bCs/>
          <w:lang w:val="fr-CA"/>
        </w:rPr>
        <w:t>ée</w:t>
      </w:r>
      <w:r>
        <w:rPr>
          <w:b w:val="0"/>
          <w:bCs/>
          <w:lang w:val="fr-CA"/>
        </w:rPr>
        <w:t xml:space="preserve"> des dates de compte-rendu</w:t>
      </w:r>
      <w:r w:rsidRPr="0049375A">
        <w:rPr>
          <w:b w:val="0"/>
          <w:bCs/>
          <w:lang w:val="fr-CA"/>
        </w:rPr>
        <w:t>.</w:t>
      </w:r>
    </w:p>
    <w:p w14:paraId="093BA9AF" w14:textId="1783FCD3" w:rsidR="001856C5" w:rsidRPr="0049375A" w:rsidRDefault="001856C5" w:rsidP="001856C5">
      <w:pPr>
        <w:pStyle w:val="Heading3"/>
        <w:numPr>
          <w:ilvl w:val="0"/>
          <w:numId w:val="0"/>
        </w:numPr>
        <w:rPr>
          <w:b w:val="0"/>
          <w:bCs/>
          <w:i w:val="0"/>
          <w:lang w:val="fr-CA"/>
        </w:rPr>
      </w:pPr>
      <w:r w:rsidRPr="0049375A">
        <w:rPr>
          <w:b w:val="0"/>
          <w:bCs/>
          <w:i w:val="0"/>
          <w:lang w:val="fr-CA"/>
        </w:rPr>
        <w:t>5.</w:t>
      </w:r>
      <w:r w:rsidR="006E1D24">
        <w:rPr>
          <w:b w:val="0"/>
          <w:bCs/>
          <w:i w:val="0"/>
          <w:lang w:val="fr-CA"/>
        </w:rPr>
        <w:t>8</w:t>
      </w:r>
      <w:r w:rsidRPr="0049375A">
        <w:rPr>
          <w:b w:val="0"/>
          <w:bCs/>
          <w:i w:val="0"/>
          <w:lang w:val="fr-CA"/>
        </w:rPr>
        <w:t xml:space="preserve">.1 Vérifier </w:t>
      </w:r>
      <w:r w:rsidR="00336B31">
        <w:rPr>
          <w:b w:val="0"/>
          <w:bCs/>
          <w:i w:val="0"/>
          <w:lang w:val="fr-CA"/>
        </w:rPr>
        <w:t>que la vérification automatisé des compte-rendu fonctionne.</w:t>
      </w:r>
    </w:p>
    <w:p w14:paraId="0C277340" w14:textId="77777777" w:rsidR="006E248B" w:rsidRDefault="001856C5" w:rsidP="006E248B">
      <w:pPr>
        <w:rPr>
          <w:bCs/>
          <w:lang w:val="fr-CA"/>
        </w:rPr>
      </w:pPr>
      <w:r w:rsidRPr="005822A4">
        <w:rPr>
          <w:bCs/>
          <w:lang w:val="fr-CA"/>
        </w:rPr>
        <w:t>Description du test</w:t>
      </w:r>
    </w:p>
    <w:p w14:paraId="5808359B" w14:textId="6AA4617D" w:rsidR="006E248B" w:rsidRPr="006E248B" w:rsidRDefault="001856C5" w:rsidP="006E248B">
      <w:pPr>
        <w:pStyle w:val="ListParagraph"/>
        <w:numPr>
          <w:ilvl w:val="0"/>
          <w:numId w:val="24"/>
        </w:numPr>
        <w:rPr>
          <w:bCs/>
        </w:rPr>
      </w:pPr>
      <w:r w:rsidRPr="006E248B">
        <w:rPr>
          <w:rFonts w:cs="Calibri"/>
          <w:bCs/>
          <w:lang w:eastAsia="en-GB"/>
        </w:rPr>
        <w:t>Se Connecter avec un compte</w:t>
      </w:r>
      <w:r w:rsidR="00B44184" w:rsidRPr="006E248B">
        <w:rPr>
          <w:rFonts w:cs="Calibri"/>
          <w:bCs/>
          <w:lang w:eastAsia="en-GB"/>
        </w:rPr>
        <w:t xml:space="preserve"> Administrateur</w:t>
      </w:r>
    </w:p>
    <w:p w14:paraId="3F3CEE7F" w14:textId="6470DF0F" w:rsidR="006E248B" w:rsidRPr="006E248B" w:rsidRDefault="006E248B" w:rsidP="006E248B">
      <w:pPr>
        <w:pStyle w:val="ListParagraph"/>
        <w:numPr>
          <w:ilvl w:val="0"/>
          <w:numId w:val="24"/>
        </w:numPr>
        <w:rPr>
          <w:bCs/>
        </w:rPr>
      </w:pPr>
      <w:r w:rsidRPr="008D5919">
        <w:rPr>
          <w:rFonts w:cs="Calibri"/>
          <w:bCs/>
          <w:lang w:eastAsia="en-GB"/>
        </w:rPr>
        <w:t>A</w:t>
      </w:r>
      <w:r>
        <w:rPr>
          <w:rFonts w:cs="Calibri"/>
          <w:bCs/>
          <w:lang w:eastAsia="en-GB"/>
        </w:rPr>
        <w:t>ctivé la vérification automatisé des compte rendu sous l’onglet « Gérer les thread »</w:t>
      </w:r>
    </w:p>
    <w:p w14:paraId="58C65A67" w14:textId="72456EF3" w:rsidR="006E248B" w:rsidRPr="006E248B" w:rsidRDefault="00485038" w:rsidP="006E248B">
      <w:pPr>
        <w:pStyle w:val="ListParagraph"/>
        <w:numPr>
          <w:ilvl w:val="0"/>
          <w:numId w:val="24"/>
        </w:numPr>
        <w:rPr>
          <w:rStyle w:val="Emphasis"/>
          <w:bCs/>
          <w:i w:val="0"/>
          <w:iCs w:val="0"/>
        </w:rPr>
      </w:pPr>
      <w:r>
        <w:rPr>
          <w:rFonts w:cs="Calibri"/>
          <w:bCs/>
          <w:lang w:eastAsia="en-GB"/>
        </w:rPr>
        <w:t>Aller regarder ses courriel</w:t>
      </w:r>
    </w:p>
    <w:tbl>
      <w:tblPr>
        <w:tblW w:w="13201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213"/>
        <w:gridCol w:w="23"/>
      </w:tblGrid>
      <w:tr w:rsidR="001856C5" w:rsidRPr="00485038" w14:paraId="78CB375A" w14:textId="77777777" w:rsidTr="0000316D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9660238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ID de cas de test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FD8B7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Ft_001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2D9AB10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Description du cas d'essai</w:t>
            </w:r>
          </w:p>
        </w:tc>
        <w:tc>
          <w:tcPr>
            <w:tcW w:w="6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38462B3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Testez la fonctionnalité de Connexion</w:t>
            </w:r>
          </w:p>
        </w:tc>
      </w:tr>
      <w:tr w:rsidR="001856C5" w:rsidRPr="00366DB6" w14:paraId="36D575EB" w14:textId="77777777" w:rsidTr="0000316D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7177F18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Créé par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377E3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7CB13D6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Commenté par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4C073" w14:textId="77777777" w:rsidR="001856C5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  <w:p w14:paraId="7B17CF18" w14:textId="77777777" w:rsidR="001856C5" w:rsidRPr="00A0718A" w:rsidRDefault="001856C5" w:rsidP="0000316D">
            <w:pPr>
              <w:rPr>
                <w:rFonts w:ascii="Calibri" w:hAnsi="Calibri" w:cs="Calibri"/>
                <w:szCs w:val="22"/>
                <w:lang w:val="en-GB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70CB52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Version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134EF85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1.0</w:t>
            </w:r>
          </w:p>
        </w:tc>
      </w:tr>
      <w:tr w:rsidR="001856C5" w:rsidRPr="00366DB6" w14:paraId="1B0FADD7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97F7B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C53A0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0CE9C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2F3F7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6148A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EA264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888E9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8F710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ADEEE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71A31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49972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1856C5" w:rsidRPr="00366DB6" w14:paraId="314DD1AE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CDBA9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3B1F9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F4D31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0F8F7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BDCFE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9DE21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B7A5F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254F2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197DC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BCBDA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870D8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1856C5" w:rsidRPr="00485038" w14:paraId="204D1377" w14:textId="77777777" w:rsidTr="0000316D">
        <w:trPr>
          <w:gridAfter w:val="1"/>
          <w:wAfter w:w="2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171D76E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Nom du testeur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25AEB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Sébastien Lalonde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346DFE8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Date testée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8AEC3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 w:eastAsia="en-GB"/>
              </w:rPr>
              <w:t>25/05/2020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5251C79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Cas d'essai (Succès/Échec/non exécuté)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1930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856C5" w:rsidRPr="00485038" w14:paraId="50DC9469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08B94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79450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1C250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85DA3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D29AF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4CE9B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6D459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D0B1C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01488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05356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9F158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856C5" w:rsidRPr="00485038" w14:paraId="36D8ED85" w14:textId="77777777" w:rsidTr="0000316D">
        <w:trPr>
          <w:gridAfter w:val="1"/>
          <w:wAfter w:w="23" w:type="dxa"/>
          <w:trHeight w:val="88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9365903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5018BE6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Conditions préalables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0DF27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A5DCAE3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#</w:t>
            </w:r>
          </w:p>
        </w:tc>
        <w:tc>
          <w:tcPr>
            <w:tcW w:w="539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B3D39A3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Données de test (Au besoin)</w:t>
            </w:r>
          </w:p>
        </w:tc>
      </w:tr>
      <w:tr w:rsidR="001856C5" w:rsidRPr="005452FE" w14:paraId="295B67A6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CCFD9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B5E8B13" w14:textId="0D6657AB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Poss</w:t>
            </w:r>
            <w:r w:rsidR="006E248B">
              <w:rPr>
                <w:rFonts w:ascii="Calibri" w:eastAsia="Calibri" w:hAnsi="Calibri" w:cs="Arial"/>
                <w:bCs/>
                <w:szCs w:val="22"/>
                <w:lang w:val="fr"/>
              </w:rPr>
              <w:t>é</w:t>
            </w: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der un Navigateur web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A5089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0828C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F5CE21D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eastAsia="Calibri" w:hAnsi="Calibri" w:cs="Arial"/>
                <w:lang w:val="fr"/>
              </w:rPr>
            </w:pPr>
          </w:p>
        </w:tc>
      </w:tr>
      <w:tr w:rsidR="001856C5" w:rsidRPr="00366DB6" w14:paraId="5B92F8BF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4218C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DA7D452" w14:textId="3E30D388" w:rsidR="001856C5" w:rsidRPr="0049375A" w:rsidRDefault="00A24371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Être connecté au compte Administrateur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92D2D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6D397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2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4402331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</w:tr>
      <w:tr w:rsidR="001856C5" w:rsidRPr="00485038" w14:paraId="769EE748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DB199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F3E7CA2" w14:textId="77777777" w:rsidR="001856C5" w:rsidRPr="00574E14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74E1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</w:p>
          <w:p w14:paraId="1572F7E0" w14:textId="1045B7B9" w:rsidR="00A24371" w:rsidRPr="00A24371" w:rsidRDefault="00A24371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A24371">
              <w:rPr>
                <w:rFonts w:ascii="Calibri" w:hAnsi="Calibri" w:cs="Calibri"/>
                <w:bCs/>
                <w:szCs w:val="22"/>
                <w:lang w:val="fr-CA" w:eastAsia="en-GB"/>
              </w:rPr>
              <w:t>Avoir des projet</w:t>
            </w:r>
            <w:r w:rsidR="006E18C3">
              <w:rPr>
                <w:rFonts w:ascii="Calibri" w:hAnsi="Calibri" w:cs="Calibri"/>
                <w:bCs/>
                <w:szCs w:val="22"/>
                <w:lang w:val="fr-CA" w:eastAsia="en-GB"/>
              </w:rPr>
              <w:t>s</w:t>
            </w:r>
            <w:r w:rsidRPr="00A24371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 d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éjà existan</w:t>
            </w:r>
            <w:r w:rsidR="00F372FA">
              <w:rPr>
                <w:rFonts w:ascii="Calibri" w:hAnsi="Calibri" w:cs="Calibri"/>
                <w:bCs/>
                <w:szCs w:val="22"/>
                <w:lang w:val="fr-CA" w:eastAsia="en-GB"/>
              </w:rPr>
              <w:t>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C162D" w14:textId="77777777" w:rsidR="001856C5" w:rsidRPr="00A24371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BB954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3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5D1A475" w14:textId="0E7E4C2B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 Compte</w:t>
            </w:r>
            <w:r w:rsidR="00B44184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 Administrateur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 = </w:t>
            </w:r>
            <w:r w:rsidR="00B44184">
              <w:rPr>
                <w:rFonts w:ascii="Calibri" w:hAnsi="Calibri" w:cs="Calibri"/>
                <w:bCs/>
                <w:szCs w:val="22"/>
                <w:lang w:val="fr-CA" w:eastAsia="en-GB"/>
              </w:rPr>
              <w:t>Admin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 Mot de Passe : </w:t>
            </w:r>
            <w:r w:rsidR="00B44184" w:rsidRPr="28AF5E12">
              <w:rPr>
                <w:rFonts w:ascii="Segoe UI" w:eastAsia="Segoe UI" w:hAnsi="Segoe UI" w:cs="Segoe UI"/>
                <w:sz w:val="21"/>
                <w:szCs w:val="21"/>
                <w:lang w:val="fr"/>
              </w:rPr>
              <w:t>ComplicatedPassword</w:t>
            </w:r>
          </w:p>
        </w:tc>
      </w:tr>
      <w:tr w:rsidR="001856C5" w:rsidRPr="00485038" w14:paraId="68916F08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B99A3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2E1CC05" w14:textId="7114B046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hAnsi="Calibri" w:cs="Calibri"/>
                <w:bCs/>
                <w:szCs w:val="22"/>
                <w:lang w:val="en-GB" w:eastAsia="en-GB"/>
              </w:rPr>
              <w:t> </w:t>
            </w:r>
            <w:r w:rsidR="002D0F02">
              <w:rPr>
                <w:rFonts w:ascii="Calibri" w:hAnsi="Calibri" w:cs="Calibri"/>
                <w:bCs/>
                <w:szCs w:val="22"/>
                <w:lang w:val="en-GB" w:eastAsia="en-GB"/>
              </w:rPr>
              <w:t>Avoir un compte membre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CB26E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62543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4</w:t>
            </w: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E406C8E" w14:textId="71F87430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2D0F02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 w:rsidR="002D0F02" w:rsidRPr="002D0F02">
              <w:rPr>
                <w:rFonts w:ascii="Calibri" w:hAnsi="Calibri" w:cs="Calibri"/>
                <w:bCs/>
                <w:szCs w:val="22"/>
                <w:lang w:val="fr-CA" w:eastAsia="en-GB"/>
              </w:rPr>
              <w:t>Compte membre : Alain Mot d</w:t>
            </w:r>
            <w:r w:rsidR="002D0F02">
              <w:rPr>
                <w:rFonts w:ascii="Calibri" w:hAnsi="Calibri" w:cs="Calibri"/>
                <w:bCs/>
                <w:szCs w:val="22"/>
                <w:lang w:val="fr-CA" w:eastAsia="en-GB"/>
              </w:rPr>
              <w:t>e passe : alain</w:t>
            </w:r>
          </w:p>
        </w:tc>
      </w:tr>
      <w:tr w:rsidR="001856C5" w:rsidRPr="00485038" w14:paraId="5F9B1C30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71E1" w14:textId="3F1BD227" w:rsidR="001856C5" w:rsidRPr="00366DB6" w:rsidRDefault="00F372FA" w:rsidP="0000316D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  <w:r>
              <w:rPr>
                <w:rFonts w:ascii="Calibri" w:eastAsia="Calibri" w:hAnsi="Calibri" w:cs="Arial"/>
                <w:bCs/>
                <w:szCs w:val="22"/>
                <w:lang w:val="fr"/>
              </w:rPr>
              <w:t>5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1E694C3" w14:textId="49245BC3" w:rsidR="001856C5" w:rsidRPr="002D0F02" w:rsidRDefault="00F372FA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Avoir des compte-rendu en retard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5D662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E2367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eastAsia="Calibri" w:hAnsi="Calibri" w:cs="Arial"/>
                <w:bCs/>
                <w:szCs w:val="22"/>
                <w:lang w:val="fr"/>
              </w:rPr>
            </w:pPr>
          </w:p>
        </w:tc>
        <w:tc>
          <w:tcPr>
            <w:tcW w:w="5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F80E9EF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856C5" w:rsidRPr="00485038" w14:paraId="6C93F7A3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53746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67077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5E9F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BC7FD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400A9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A45BC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21E54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25EFA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243DC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21AC1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9162A" w14:textId="77777777" w:rsidR="001856C5" w:rsidRPr="002D0F02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856C5" w:rsidRPr="00485038" w14:paraId="07B483E0" w14:textId="77777777" w:rsidTr="0000316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39012C4" w14:textId="77777777" w:rsidR="001856C5" w:rsidRPr="00366DB6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u w:val="single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u w:val="single"/>
                <w:lang w:val="fr"/>
              </w:rPr>
              <w:t>Scénario de test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CA811" w14:textId="44050274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Vérifier</w:t>
            </w:r>
            <w:r>
              <w:rPr>
                <w:rFonts w:ascii="Calibri" w:eastAsia="Calibri" w:hAnsi="Calibri" w:cs="Arial"/>
                <w:bCs/>
                <w:szCs w:val="22"/>
                <w:lang w:val="fr"/>
              </w:rPr>
              <w:t xml:space="preserve"> </w:t>
            </w:r>
            <w:r w:rsidR="006E248B">
              <w:rPr>
                <w:rFonts w:ascii="Calibri" w:eastAsia="Calibri" w:hAnsi="Calibri" w:cs="Arial"/>
                <w:bCs/>
                <w:szCs w:val="22"/>
                <w:lang w:val="fr"/>
              </w:rPr>
              <w:t>la vérification automatique des comptes-rendus.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87D39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8E6DE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DD9D1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A1AD6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856C5" w:rsidRPr="00485038" w14:paraId="3ED42638" w14:textId="77777777" w:rsidTr="0000316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CCDE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25BB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62E7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2E4E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3FDF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508A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81CC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2369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44BF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FF71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8AC2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856C5" w:rsidRPr="00485038" w14:paraId="75206F2A" w14:textId="77777777" w:rsidTr="0000316D">
        <w:trPr>
          <w:gridAfter w:val="1"/>
          <w:wAfter w:w="2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BCB01D7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Étape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6128A97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Détails de l'étape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05BBBDD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attendus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A42F48A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Résultats réels</w:t>
            </w:r>
          </w:p>
        </w:tc>
        <w:tc>
          <w:tcPr>
            <w:tcW w:w="280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5AC114C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Succès / Échec / Non exécuté / Suspendu</w:t>
            </w:r>
          </w:p>
        </w:tc>
      </w:tr>
      <w:tr w:rsidR="001856C5" w:rsidRPr="00485038" w14:paraId="38424EC8" w14:textId="77777777" w:rsidTr="0000316D">
        <w:trPr>
          <w:gridAfter w:val="1"/>
          <w:wAfter w:w="23" w:type="dxa"/>
          <w:trHeight w:val="472"/>
        </w:trPr>
        <w:tc>
          <w:tcPr>
            <w:tcW w:w="1296" w:type="dxa"/>
            <w:vMerge/>
            <w:vAlign w:val="center"/>
            <w:hideMark/>
          </w:tcPr>
          <w:p w14:paraId="7855A74C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0900175B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638CC490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2A5DC598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  <w:tc>
          <w:tcPr>
            <w:tcW w:w="2806" w:type="dxa"/>
            <w:gridSpan w:val="3"/>
            <w:vMerge/>
            <w:vAlign w:val="center"/>
            <w:hideMark/>
          </w:tcPr>
          <w:p w14:paraId="6A7226AB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</w:p>
        </w:tc>
      </w:tr>
      <w:tr w:rsidR="001856C5" w:rsidRPr="00BE0F31" w14:paraId="2FF23D53" w14:textId="77777777" w:rsidTr="0000316D">
        <w:trPr>
          <w:gridAfter w:val="1"/>
          <w:wAfter w:w="2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50E45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 w:rsidRPr="00366DB6">
              <w:rPr>
                <w:rFonts w:ascii="Calibri" w:eastAsia="Calibri" w:hAnsi="Calibri" w:cs="Arial"/>
                <w:bCs/>
                <w:szCs w:val="22"/>
                <w:lang w:val="fr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14F13" w14:textId="515A9BFC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Se Connecter avec un compt</w:t>
            </w:r>
            <w:r w:rsidR="005A0599">
              <w:rPr>
                <w:rFonts w:ascii="Calibri" w:hAnsi="Calibri" w:cs="Calibri"/>
                <w:bCs/>
                <w:szCs w:val="22"/>
                <w:lang w:val="fr-CA" w:eastAsia="en-GB"/>
              </w:rPr>
              <w:t>e administrateur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355DB" w14:textId="6F64CA3C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49375A">
              <w:rPr>
                <w:rFonts w:ascii="Calibri" w:hAnsi="Calibri" w:cs="Calibri"/>
                <w:bCs/>
                <w:szCs w:val="22"/>
                <w:lang w:val="fr-CA"/>
              </w:rPr>
              <w:t>L</w:t>
            </w:r>
            <w:r w:rsidR="005A0599">
              <w:rPr>
                <w:rFonts w:ascii="Calibri" w:hAnsi="Calibri" w:cs="Calibri"/>
                <w:bCs/>
                <w:szCs w:val="22"/>
                <w:lang w:val="fr-CA"/>
              </w:rPr>
              <w:t>’administrateur</w:t>
            </w:r>
            <w:r w:rsidRPr="0049375A">
              <w:rPr>
                <w:rFonts w:ascii="Calibri" w:hAnsi="Calibri" w:cs="Calibri"/>
                <w:bCs/>
                <w:szCs w:val="22"/>
                <w:lang w:val="fr-CA"/>
              </w:rPr>
              <w:t xml:space="preserve"> est connecté sans erreur 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et a accès aux pages restr</w:t>
            </w:r>
            <w:r w:rsidR="00E914DA">
              <w:rPr>
                <w:rFonts w:ascii="Calibri" w:hAnsi="Calibri" w:cs="Calibri"/>
                <w:bCs/>
                <w:szCs w:val="22"/>
                <w:lang w:val="fr-CA" w:eastAsia="en-GB"/>
              </w:rPr>
              <w:t>e</w:t>
            </w:r>
            <w:r w:rsidRPr="0049375A">
              <w:rPr>
                <w:rFonts w:ascii="Calibri" w:hAnsi="Calibri" w:cs="Calibri"/>
                <w:bCs/>
                <w:szCs w:val="22"/>
                <w:lang w:val="fr-CA" w:eastAsia="en-GB"/>
              </w:rPr>
              <w:t>intes du site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51971D" w14:textId="0E11779A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</w:t>
            </w:r>
            <w:r w:rsidR="005A0599">
              <w:rPr>
                <w:rFonts w:ascii="Calibri" w:hAnsi="Calibri" w:cs="Calibri"/>
                <w:bCs/>
                <w:szCs w:val="22"/>
                <w:lang w:val="fr-CA" w:eastAsia="en-GB"/>
              </w:rPr>
              <w:t>’administrateur</w:t>
            </w: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 est connecté et aucunes erreur n’est reçus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B1F043C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1856C5" w:rsidRPr="005452FE" w14:paraId="19BD1E12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77696" w14:textId="77777777" w:rsidR="001856C5" w:rsidRPr="00366DB6" w:rsidRDefault="001856C5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Cs/>
                <w:szCs w:val="22"/>
                <w:lang w:val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45BD" w14:textId="25AEED20" w:rsidR="001856C5" w:rsidRPr="0049375A" w:rsidRDefault="008D5919" w:rsidP="0000316D">
            <w:pPr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8D5919">
              <w:rPr>
                <w:rFonts w:ascii="Calibri" w:hAnsi="Calibri" w:cs="Calibri"/>
                <w:bCs/>
                <w:szCs w:val="22"/>
                <w:lang w:val="fr-CA" w:eastAsia="en-GB"/>
              </w:rPr>
              <w:t>A</w:t>
            </w:r>
            <w:r w:rsidR="005A0599">
              <w:rPr>
                <w:rFonts w:ascii="Calibri" w:hAnsi="Calibri" w:cs="Calibri"/>
                <w:bCs/>
                <w:szCs w:val="22"/>
                <w:lang w:val="fr-CA" w:eastAsia="en-GB"/>
              </w:rPr>
              <w:t>ctivé la vérification automatisé des compte rendu sous l’onglet « Gérer les thread »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93735" w14:textId="5C87DD7D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</w:t>
            </w:r>
            <w:r w:rsidR="005A0599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a vérification est activé et un message montrant </w:t>
            </w:r>
            <w:r w:rsidR="00334DB5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que la vérification est activé </w:t>
            </w:r>
            <w:r w:rsidR="005A0599">
              <w:rPr>
                <w:rFonts w:ascii="Calibri" w:hAnsi="Calibri" w:cs="Calibri"/>
                <w:bCs/>
                <w:szCs w:val="22"/>
                <w:lang w:val="fr-CA" w:eastAsia="en-GB"/>
              </w:rPr>
              <w:t>apparait à l’écran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D77B409" w14:textId="4964CBA4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L</w:t>
            </w:r>
            <w:r w:rsidR="005A0599">
              <w:rPr>
                <w:rFonts w:ascii="Calibri" w:hAnsi="Calibri" w:cs="Calibri"/>
                <w:bCs/>
                <w:szCs w:val="22"/>
                <w:lang w:val="fr-CA" w:eastAsia="en-GB"/>
              </w:rPr>
              <w:t>a vérification est activée et un message le démontrant est affiché à l’écran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442978F" w14:textId="77777777" w:rsidR="001856C5" w:rsidRPr="0049375A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  <w:tr w:rsidR="001856C5" w:rsidRPr="005B16B2" w14:paraId="59123765" w14:textId="77777777" w:rsidTr="0000316D">
        <w:trPr>
          <w:gridAfter w:val="1"/>
          <w:wAfter w:w="2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EC449" w14:textId="11FFBA07" w:rsidR="001856C5" w:rsidRPr="005822A4" w:rsidRDefault="005D150A" w:rsidP="0000316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CE449" w14:textId="4875017C" w:rsidR="001856C5" w:rsidRPr="005822A4" w:rsidRDefault="005B16B2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>
              <w:rPr>
                <w:rFonts w:ascii="Calibri" w:hAnsi="Calibri" w:cs="Calibri"/>
                <w:bCs/>
                <w:szCs w:val="22"/>
                <w:lang w:val="fr-CA" w:eastAsia="en-GB"/>
              </w:rPr>
              <w:t>Aller vérifier ses courriel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E8E1A" w14:textId="0C61F31E" w:rsidR="001856C5" w:rsidRPr="005822A4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 w:rsidR="005B16B2">
              <w:rPr>
                <w:rFonts w:ascii="Calibri" w:hAnsi="Calibri" w:cs="Calibri"/>
                <w:bCs/>
                <w:szCs w:val="22"/>
                <w:lang w:val="fr-CA" w:eastAsia="en-GB"/>
              </w:rPr>
              <w:t xml:space="preserve">Un courriel a été envoyé pour dire qu’il faut faire </w:t>
            </w:r>
            <w:r w:rsidR="005B16B2">
              <w:rPr>
                <w:rFonts w:ascii="Calibri" w:hAnsi="Calibri" w:cs="Calibri"/>
                <w:bCs/>
                <w:szCs w:val="22"/>
                <w:lang w:val="fr-CA" w:eastAsia="en-GB"/>
              </w:rPr>
              <w:lastRenderedPageBreak/>
              <w:t>un nouveau compte-rendu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02E3D28" w14:textId="0D436697" w:rsidR="001856C5" w:rsidRPr="005822A4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lastRenderedPageBreak/>
              <w:t> </w:t>
            </w:r>
            <w:r w:rsidR="005B16B2">
              <w:rPr>
                <w:rFonts w:ascii="Calibri" w:hAnsi="Calibri" w:cs="Calibri"/>
                <w:bCs/>
                <w:szCs w:val="22"/>
                <w:lang w:val="fr-CA" w:eastAsia="en-GB"/>
              </w:rPr>
              <w:t>Le courriel est envoyé et a été reçus sans erreur</w:t>
            </w:r>
          </w:p>
        </w:tc>
        <w:tc>
          <w:tcPr>
            <w:tcW w:w="2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8ED0CD6" w14:textId="6D61E7EE" w:rsidR="001856C5" w:rsidRPr="005822A4" w:rsidRDefault="001856C5" w:rsidP="0000316D">
            <w:pPr>
              <w:widowControl/>
              <w:spacing w:line="240" w:lineRule="auto"/>
              <w:jc w:val="left"/>
              <w:rPr>
                <w:rFonts w:ascii="Calibri" w:hAnsi="Calibri" w:cs="Calibri"/>
                <w:bCs/>
                <w:szCs w:val="22"/>
                <w:lang w:val="fr-CA" w:eastAsia="en-GB"/>
              </w:rPr>
            </w:pPr>
            <w:r w:rsidRPr="005822A4">
              <w:rPr>
                <w:rFonts w:ascii="Calibri" w:hAnsi="Calibri" w:cs="Calibri"/>
                <w:bCs/>
                <w:szCs w:val="22"/>
                <w:lang w:val="fr-CA" w:eastAsia="en-GB"/>
              </w:rPr>
              <w:t> </w:t>
            </w:r>
            <w:r w:rsidR="005B16B2">
              <w:rPr>
                <w:rFonts w:ascii="Calibri" w:hAnsi="Calibri" w:cs="Calibri"/>
                <w:bCs/>
                <w:szCs w:val="22"/>
                <w:lang w:val="fr-CA" w:eastAsia="en-GB"/>
              </w:rPr>
              <w:t>Succès</w:t>
            </w:r>
          </w:p>
        </w:tc>
      </w:tr>
    </w:tbl>
    <w:p w14:paraId="2AE40CBD" w14:textId="77777777" w:rsidR="001856C5" w:rsidRPr="005822A4" w:rsidRDefault="001856C5" w:rsidP="001856C5">
      <w:pPr>
        <w:rPr>
          <w:rStyle w:val="Emphasis"/>
          <w:bCs/>
          <w:i w:val="0"/>
          <w:iCs w:val="0"/>
          <w:lang w:val="fr-CA"/>
        </w:rPr>
      </w:pPr>
    </w:p>
    <w:p w14:paraId="09C9697C" w14:textId="77777777" w:rsidR="001856C5" w:rsidRPr="005822A4" w:rsidRDefault="001856C5" w:rsidP="001856C5">
      <w:pPr>
        <w:rPr>
          <w:rStyle w:val="Emphasis"/>
          <w:bCs/>
          <w:i w:val="0"/>
          <w:iCs w:val="0"/>
          <w:lang w:val="fr-CA"/>
        </w:rPr>
      </w:pPr>
    </w:p>
    <w:p w14:paraId="37332614" w14:textId="0CD38D57" w:rsidR="00366DB6" w:rsidRPr="009E2ACD" w:rsidRDefault="003662B2" w:rsidP="00C80B8D">
      <w:pPr>
        <w:rPr>
          <w:rStyle w:val="Emphasis"/>
          <w:bCs/>
          <w:i w:val="0"/>
          <w:iCs w:val="0"/>
          <w:lang w:val="fr-CA"/>
        </w:rPr>
      </w:pPr>
      <w:r>
        <w:rPr>
          <w:rStyle w:val="Emphasis"/>
          <w:bCs/>
          <w:i w:val="0"/>
          <w:iCs w:val="0"/>
          <w:lang w:val="fr-CA"/>
        </w:rPr>
        <w:tab/>
      </w:r>
    </w:p>
    <w:sectPr w:rsidR="00366DB6" w:rsidRPr="009E2ACD" w:rsidSect="00D019A0">
      <w:headerReference w:type="default" r:id="rId15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F5946" w14:textId="77777777" w:rsidR="006C06F2" w:rsidRDefault="006C06F2">
      <w:pPr>
        <w:spacing w:line="240" w:lineRule="auto"/>
      </w:pPr>
      <w:r>
        <w:separator/>
      </w:r>
    </w:p>
  </w:endnote>
  <w:endnote w:type="continuationSeparator" w:id="0">
    <w:p w14:paraId="25322542" w14:textId="77777777" w:rsidR="006C06F2" w:rsidRDefault="006C0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B7D8E" w14:textId="77777777" w:rsidR="0000316D" w:rsidRDefault="0000316D" w:rsidP="00BD07FD">
    <w:pPr>
      <w:pBdr>
        <w:top w:val="single" w:sz="6" w:space="1" w:color="auto"/>
      </w:pBdr>
      <w:rPr>
        <w:sz w:val="24"/>
      </w:rPr>
    </w:pPr>
  </w:p>
  <w:p w14:paraId="373C9F2E" w14:textId="6FB1712F" w:rsidR="0000316D" w:rsidRDefault="0000316D" w:rsidP="00BD07FD">
    <w:pPr>
      <w:pBdr>
        <w:bottom w:val="single" w:sz="6" w:space="6" w:color="auto"/>
      </w:pBdr>
      <w:tabs>
        <w:tab w:val="right" w:pos="9072"/>
      </w:tabs>
      <w:jc w:val="left"/>
      <w:rPr>
        <w:rFonts w:ascii="Arial" w:hAnsi="Arial"/>
        <w:b/>
        <w:sz w:val="36"/>
        <w:lang w:val="fr-FR"/>
      </w:rPr>
    </w:pPr>
    <w:r>
      <w:rPr>
        <w:rFonts w:ascii="Arial" w:hAnsi="Arial"/>
        <w:b/>
        <w:sz w:val="36"/>
        <w:lang w:val="fr-CA"/>
      </w:rPr>
      <w:t>Groupe 288</w:t>
    </w:r>
  </w:p>
  <w:p w14:paraId="2BB38573" w14:textId="77777777" w:rsidR="0000316D" w:rsidRDefault="0000316D" w:rsidP="00BD07FD">
    <w:pPr>
      <w:pBdr>
        <w:bottom w:val="single" w:sz="6" w:space="6" w:color="auto"/>
      </w:pBdr>
      <w:jc w:val="right"/>
      <w:rPr>
        <w:sz w:val="24"/>
        <w:lang w:val="fr-FR"/>
      </w:rPr>
    </w:pPr>
  </w:p>
  <w:p w14:paraId="2113492C" w14:textId="77777777" w:rsidR="0000316D" w:rsidRDefault="0000316D" w:rsidP="00BD07FD">
    <w:pPr>
      <w:pStyle w:val="Header"/>
      <w:rPr>
        <w:lang w:val="fr-FR"/>
      </w:rPr>
    </w:pPr>
  </w:p>
  <w:p w14:paraId="56FA87F2" w14:textId="77777777" w:rsidR="0000316D" w:rsidRPr="00BD07FD" w:rsidRDefault="0000316D" w:rsidP="00BD0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A6132" w14:textId="49E9AC33" w:rsidR="0000316D" w:rsidRDefault="0000316D" w:rsidP="00273044">
    <w:pPr>
      <w:pStyle w:val="Footer"/>
      <w:jc w:val="right"/>
      <w:rPr>
        <w:lang w:val="fr-FR"/>
      </w:rPr>
    </w:pPr>
    <w:r>
      <w:rPr>
        <w:lang w:val="fr-FR"/>
      </w:rPr>
      <w:t xml:space="preserve">Page </w:t>
    </w: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  <w:lang w:val="fr-FR"/>
      </w:rPr>
      <w:t xml:space="preserve"> sur </w:t>
    </w: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D71EA" w14:textId="77777777" w:rsidR="006C06F2" w:rsidRDefault="006C06F2">
      <w:pPr>
        <w:spacing w:line="240" w:lineRule="auto"/>
      </w:pPr>
      <w:r>
        <w:separator/>
      </w:r>
    </w:p>
  </w:footnote>
  <w:footnote w:type="continuationSeparator" w:id="0">
    <w:p w14:paraId="6E95A59F" w14:textId="77777777" w:rsidR="006C06F2" w:rsidRDefault="006C06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F91D2" w14:textId="0FC30704" w:rsidR="0000316D" w:rsidRDefault="0000316D">
    <w:pPr>
      <w:rPr>
        <w:sz w:val="24"/>
      </w:rPr>
    </w:pPr>
  </w:p>
  <w:p w14:paraId="145A171C" w14:textId="77777777" w:rsidR="0000316D" w:rsidRDefault="0000316D">
    <w:pPr>
      <w:pBdr>
        <w:top w:val="single" w:sz="6" w:space="1" w:color="auto"/>
      </w:pBdr>
      <w:rPr>
        <w:sz w:val="24"/>
      </w:rPr>
    </w:pPr>
  </w:p>
  <w:p w14:paraId="6D1EAA05" w14:textId="47692455" w:rsidR="0000316D" w:rsidRDefault="0000316D" w:rsidP="00E91A75">
    <w:pPr>
      <w:pBdr>
        <w:bottom w:val="single" w:sz="6" w:space="6" w:color="auto"/>
      </w:pBdr>
      <w:tabs>
        <w:tab w:val="right" w:pos="9072"/>
      </w:tabs>
      <w:jc w:val="left"/>
      <w:rPr>
        <w:lang w:val="fr-FR"/>
      </w:rPr>
    </w:pPr>
    <w:r>
      <w:rPr>
        <w:rFonts w:ascii="Arial" w:hAnsi="Arial"/>
        <w:b/>
        <w:sz w:val="36"/>
        <w:lang w:val="fr-CA"/>
      </w:rPr>
      <w:t>Projet ProjetGo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5"/>
      <w:gridCol w:w="4535"/>
    </w:tblGrid>
    <w:tr w:rsidR="0000316D" w:rsidRPr="00C67A03" w14:paraId="733A31A8" w14:textId="77777777" w:rsidTr="00C80B8D">
      <w:tc>
        <w:tcPr>
          <w:tcW w:w="4535" w:type="dxa"/>
        </w:tcPr>
        <w:p w14:paraId="1BEBDBFD" w14:textId="0B7CD6E5" w:rsidR="0000316D" w:rsidRPr="000E08EA" w:rsidRDefault="0000316D" w:rsidP="00DA578D">
          <w:pPr>
            <w:rPr>
              <w:lang w:val="fr-CA"/>
            </w:rPr>
          </w:pPr>
          <w:r w:rsidRPr="000E08EA">
            <w:rPr>
              <w:lang w:val="fr-CA"/>
            </w:rPr>
            <w:t xml:space="preserve">Plan de </w:t>
          </w:r>
          <w:r>
            <w:rPr>
              <w:lang w:val="fr-CA"/>
            </w:rPr>
            <w:t>test logiciel </w:t>
          </w:r>
        </w:p>
      </w:tc>
      <w:tc>
        <w:tcPr>
          <w:tcW w:w="4535" w:type="dxa"/>
        </w:tcPr>
        <w:p w14:paraId="426336CD" w14:textId="3A6C08E4" w:rsidR="0000316D" w:rsidRPr="000E08EA" w:rsidRDefault="0000316D" w:rsidP="00E4113E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  <w:r w:rsidRPr="000E08EA">
            <w:rPr>
              <w:lang w:val="fr-CA"/>
            </w:rPr>
            <w:t xml:space="preserve">  Version</w:t>
          </w:r>
          <w:r>
            <w:rPr>
              <w:lang w:val="fr-CA"/>
            </w:rPr>
            <w:t> : 1.0.0</w:t>
          </w:r>
        </w:p>
      </w:tc>
    </w:tr>
    <w:tr w:rsidR="0000316D" w:rsidRPr="00C67A03" w14:paraId="595C50D0" w14:textId="77777777" w:rsidTr="00C80B8D">
      <w:tc>
        <w:tcPr>
          <w:tcW w:w="4535" w:type="dxa"/>
        </w:tcPr>
        <w:p w14:paraId="1A8FFC69" w14:textId="4AA3DCC7" w:rsidR="0000316D" w:rsidRPr="000E08EA" w:rsidRDefault="0000316D">
          <w:pPr>
            <w:rPr>
              <w:lang w:val="fr-CA"/>
            </w:rPr>
          </w:pPr>
          <w:r>
            <w:rPr>
              <w:lang w:val="fr-CA"/>
            </w:rPr>
            <w:t>Projet : ProjetGo</w:t>
          </w:r>
        </w:p>
      </w:tc>
      <w:tc>
        <w:tcPr>
          <w:tcW w:w="4535" w:type="dxa"/>
        </w:tcPr>
        <w:p w14:paraId="20D2FDB8" w14:textId="1636C3CA" w:rsidR="0000316D" w:rsidRPr="000E08EA" w:rsidRDefault="0000316D" w:rsidP="00B95906">
          <w:pPr>
            <w:tabs>
              <w:tab w:val="left" w:pos="2475"/>
              <w:tab w:val="left" w:pos="3228"/>
            </w:tabs>
            <w:rPr>
              <w:lang w:val="fr-CA"/>
            </w:rPr>
          </w:pPr>
          <w:r w:rsidRPr="000E08EA">
            <w:rPr>
              <w:lang w:val="fr-CA"/>
            </w:rPr>
            <w:t xml:space="preserve">  Date: </w:t>
          </w:r>
          <w:r>
            <w:rPr>
              <w:lang w:val="fr-CA"/>
            </w:rPr>
            <w:t>27/05/2020</w:t>
          </w:r>
          <w:r>
            <w:rPr>
              <w:lang w:val="fr-CA"/>
            </w:rPr>
            <w:tab/>
          </w:r>
        </w:p>
      </w:tc>
    </w:tr>
  </w:tbl>
  <w:p w14:paraId="459514A7" w14:textId="77777777" w:rsidR="0000316D" w:rsidRPr="000E08EA" w:rsidRDefault="0000316D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8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6513"/>
    </w:tblGrid>
    <w:tr w:rsidR="0000316D" w:rsidRPr="00C67A03" w14:paraId="7DB52CCA" w14:textId="77777777" w:rsidTr="008C7C47">
      <w:tc>
        <w:tcPr>
          <w:tcW w:w="6379" w:type="dxa"/>
        </w:tcPr>
        <w:p w14:paraId="277BFEA6" w14:textId="00408241" w:rsidR="0000316D" w:rsidRPr="000E08EA" w:rsidRDefault="0000316D" w:rsidP="008C7C47">
          <w:pPr>
            <w:rPr>
              <w:b/>
              <w:lang w:val="fr-CA"/>
            </w:rPr>
          </w:pPr>
          <w:r w:rsidRPr="000E08EA">
            <w:rPr>
              <w:lang w:val="fr-CA"/>
            </w:rPr>
            <w:t xml:space="preserve">Plan de </w:t>
          </w:r>
          <w:r>
            <w:rPr>
              <w:lang w:val="fr-CA"/>
            </w:rPr>
            <w:t>test logiciel </w:t>
          </w:r>
        </w:p>
      </w:tc>
      <w:tc>
        <w:tcPr>
          <w:tcW w:w="6513" w:type="dxa"/>
        </w:tcPr>
        <w:p w14:paraId="17ED17C2" w14:textId="2CE705F9" w:rsidR="0000316D" w:rsidRPr="000E08EA" w:rsidRDefault="0000316D" w:rsidP="008C7C47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  <w:r w:rsidRPr="000E08EA">
            <w:rPr>
              <w:lang w:val="fr-CA"/>
            </w:rPr>
            <w:t xml:space="preserve">  Version</w:t>
          </w:r>
          <w:r>
            <w:rPr>
              <w:lang w:val="fr-CA"/>
            </w:rPr>
            <w:t> : 1</w:t>
          </w:r>
        </w:p>
      </w:tc>
    </w:tr>
    <w:tr w:rsidR="0000316D" w:rsidRPr="00C67A03" w14:paraId="6EAB0066" w14:textId="77777777" w:rsidTr="008C7C47">
      <w:tc>
        <w:tcPr>
          <w:tcW w:w="6379" w:type="dxa"/>
        </w:tcPr>
        <w:p w14:paraId="1BB11ABB" w14:textId="77A26AC5" w:rsidR="0000316D" w:rsidRPr="000E08EA" w:rsidRDefault="0000316D" w:rsidP="008C7C47">
          <w:pPr>
            <w:rPr>
              <w:lang w:val="fr-CA"/>
            </w:rPr>
          </w:pPr>
          <w:r>
            <w:rPr>
              <w:lang w:val="fr-CA"/>
            </w:rPr>
            <w:t>Projet : ProjetGo</w:t>
          </w:r>
        </w:p>
      </w:tc>
      <w:tc>
        <w:tcPr>
          <w:tcW w:w="6513" w:type="dxa"/>
        </w:tcPr>
        <w:p w14:paraId="2BE0EB2E" w14:textId="608D6995" w:rsidR="0000316D" w:rsidRPr="000E08EA" w:rsidRDefault="0000316D" w:rsidP="008C7C47">
          <w:pPr>
            <w:tabs>
              <w:tab w:val="left" w:pos="2475"/>
            </w:tabs>
            <w:rPr>
              <w:lang w:val="fr-CA"/>
            </w:rPr>
          </w:pPr>
          <w:r w:rsidRPr="000E08EA">
            <w:rPr>
              <w:lang w:val="fr-CA"/>
            </w:rPr>
            <w:t xml:space="preserve">  Date: </w:t>
          </w:r>
          <w:r>
            <w:rPr>
              <w:lang w:val="fr-CA"/>
            </w:rPr>
            <w:t>27/05/2020</w:t>
          </w:r>
          <w:r>
            <w:rPr>
              <w:lang w:val="fr-CA"/>
            </w:rPr>
            <w:tab/>
          </w:r>
        </w:p>
      </w:tc>
    </w:tr>
  </w:tbl>
  <w:p w14:paraId="313B4E34" w14:textId="77777777" w:rsidR="0000316D" w:rsidRPr="000E08EA" w:rsidRDefault="0000316D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658DB5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B6CA0"/>
    <w:multiLevelType w:val="hybridMultilevel"/>
    <w:tmpl w:val="9190B1B8"/>
    <w:lvl w:ilvl="0" w:tplc="1E38B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01272"/>
    <w:multiLevelType w:val="hybridMultilevel"/>
    <w:tmpl w:val="F6A0F6C4"/>
    <w:lvl w:ilvl="0" w:tplc="11F43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053F8"/>
    <w:multiLevelType w:val="hybridMultilevel"/>
    <w:tmpl w:val="E48C50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67DBD"/>
    <w:multiLevelType w:val="hybridMultilevel"/>
    <w:tmpl w:val="15385AA2"/>
    <w:lvl w:ilvl="0" w:tplc="26981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7045DB"/>
    <w:multiLevelType w:val="hybridMultilevel"/>
    <w:tmpl w:val="F31AE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F1536"/>
    <w:multiLevelType w:val="hybridMultilevel"/>
    <w:tmpl w:val="FCF4DFB2"/>
    <w:lvl w:ilvl="0" w:tplc="11F43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0796C"/>
    <w:multiLevelType w:val="hybridMultilevel"/>
    <w:tmpl w:val="9458A298"/>
    <w:lvl w:ilvl="0" w:tplc="11F43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17BDA"/>
    <w:multiLevelType w:val="hybridMultilevel"/>
    <w:tmpl w:val="E208F8F0"/>
    <w:lvl w:ilvl="0" w:tplc="86DAE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6D016B"/>
    <w:multiLevelType w:val="hybridMultilevel"/>
    <w:tmpl w:val="3384D2CC"/>
    <w:lvl w:ilvl="0" w:tplc="11F43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5F346F"/>
    <w:multiLevelType w:val="hybridMultilevel"/>
    <w:tmpl w:val="3384D2CC"/>
    <w:lvl w:ilvl="0" w:tplc="11F43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C4DCF"/>
    <w:multiLevelType w:val="hybridMultilevel"/>
    <w:tmpl w:val="1B76ED3E"/>
    <w:lvl w:ilvl="0" w:tplc="11F43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A51982"/>
    <w:multiLevelType w:val="hybridMultilevel"/>
    <w:tmpl w:val="020E20D6"/>
    <w:lvl w:ilvl="0" w:tplc="916A20E2">
      <w:start w:val="1"/>
      <w:numFmt w:val="decimal"/>
      <w:lvlText w:val="%1."/>
      <w:lvlJc w:val="left"/>
      <w:pPr>
        <w:ind w:left="1080" w:hanging="360"/>
      </w:pPr>
      <w:rPr>
        <w:rFonts w:cs="Calibri"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E3076F"/>
    <w:multiLevelType w:val="hybridMultilevel"/>
    <w:tmpl w:val="0EB0BCD8"/>
    <w:lvl w:ilvl="0" w:tplc="11F43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E5054F"/>
    <w:multiLevelType w:val="hybridMultilevel"/>
    <w:tmpl w:val="4EA0A912"/>
    <w:lvl w:ilvl="0" w:tplc="CA34B908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5"/>
  </w:num>
  <w:num w:numId="12">
    <w:abstractNumId w:val="3"/>
  </w:num>
  <w:num w:numId="13">
    <w:abstractNumId w:val="1"/>
  </w:num>
  <w:num w:numId="14">
    <w:abstractNumId w:val="10"/>
  </w:num>
  <w:num w:numId="15">
    <w:abstractNumId w:val="9"/>
  </w:num>
  <w:num w:numId="16">
    <w:abstractNumId w:val="13"/>
  </w:num>
  <w:num w:numId="17">
    <w:abstractNumId w:val="7"/>
  </w:num>
  <w:num w:numId="1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 w:numId="19">
    <w:abstractNumId w:val="11"/>
  </w:num>
  <w:num w:numId="20">
    <w:abstractNumId w:val="2"/>
  </w:num>
  <w:num w:numId="21">
    <w:abstractNumId w:val="6"/>
  </w:num>
  <w:num w:numId="22">
    <w:abstractNumId w:val="12"/>
  </w:num>
  <w:num w:numId="23">
    <w:abstractNumId w:val="4"/>
  </w:num>
  <w:num w:numId="2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6B"/>
    <w:rsid w:val="00000A24"/>
    <w:rsid w:val="0000316D"/>
    <w:rsid w:val="00015680"/>
    <w:rsid w:val="00021183"/>
    <w:rsid w:val="00026AB0"/>
    <w:rsid w:val="00030D5F"/>
    <w:rsid w:val="000346DE"/>
    <w:rsid w:val="00035858"/>
    <w:rsid w:val="00035BF0"/>
    <w:rsid w:val="00050480"/>
    <w:rsid w:val="00060AA8"/>
    <w:rsid w:val="00064F23"/>
    <w:rsid w:val="000764A5"/>
    <w:rsid w:val="00080E03"/>
    <w:rsid w:val="00087D74"/>
    <w:rsid w:val="000938C7"/>
    <w:rsid w:val="00093A62"/>
    <w:rsid w:val="00093F3B"/>
    <w:rsid w:val="00094E8F"/>
    <w:rsid w:val="00096156"/>
    <w:rsid w:val="000978AC"/>
    <w:rsid w:val="00097DE3"/>
    <w:rsid w:val="000A4097"/>
    <w:rsid w:val="000B40A0"/>
    <w:rsid w:val="000D4AF7"/>
    <w:rsid w:val="000E016D"/>
    <w:rsid w:val="000E08EA"/>
    <w:rsid w:val="000F0585"/>
    <w:rsid w:val="000F50C2"/>
    <w:rsid w:val="000F527C"/>
    <w:rsid w:val="000F5E0E"/>
    <w:rsid w:val="000F7464"/>
    <w:rsid w:val="00102BDD"/>
    <w:rsid w:val="001130B0"/>
    <w:rsid w:val="00120F70"/>
    <w:rsid w:val="00124012"/>
    <w:rsid w:val="00135D88"/>
    <w:rsid w:val="00150367"/>
    <w:rsid w:val="001632D1"/>
    <w:rsid w:val="0016617B"/>
    <w:rsid w:val="00173345"/>
    <w:rsid w:val="00174B53"/>
    <w:rsid w:val="001751D1"/>
    <w:rsid w:val="00175ED2"/>
    <w:rsid w:val="00176504"/>
    <w:rsid w:val="00181F59"/>
    <w:rsid w:val="001856C5"/>
    <w:rsid w:val="001908FC"/>
    <w:rsid w:val="00194BBE"/>
    <w:rsid w:val="001B726E"/>
    <w:rsid w:val="001C4694"/>
    <w:rsid w:val="001C53D3"/>
    <w:rsid w:val="001C7019"/>
    <w:rsid w:val="001D1508"/>
    <w:rsid w:val="001D1653"/>
    <w:rsid w:val="001D66CD"/>
    <w:rsid w:val="001E368F"/>
    <w:rsid w:val="00207D7A"/>
    <w:rsid w:val="00212885"/>
    <w:rsid w:val="002146F3"/>
    <w:rsid w:val="00231B6C"/>
    <w:rsid w:val="00234C5C"/>
    <w:rsid w:val="00236604"/>
    <w:rsid w:val="00251257"/>
    <w:rsid w:val="00253E91"/>
    <w:rsid w:val="0025629F"/>
    <w:rsid w:val="00272A93"/>
    <w:rsid w:val="00273044"/>
    <w:rsid w:val="002765B3"/>
    <w:rsid w:val="00285BE6"/>
    <w:rsid w:val="00294394"/>
    <w:rsid w:val="002A0B24"/>
    <w:rsid w:val="002A19B6"/>
    <w:rsid w:val="002B0341"/>
    <w:rsid w:val="002B0B0E"/>
    <w:rsid w:val="002B2C78"/>
    <w:rsid w:val="002C2C1B"/>
    <w:rsid w:val="002C64A8"/>
    <w:rsid w:val="002D0F02"/>
    <w:rsid w:val="002D22B5"/>
    <w:rsid w:val="002D5F92"/>
    <w:rsid w:val="002F2D70"/>
    <w:rsid w:val="002F2D9E"/>
    <w:rsid w:val="002F7CF0"/>
    <w:rsid w:val="00301400"/>
    <w:rsid w:val="00305366"/>
    <w:rsid w:val="00316D09"/>
    <w:rsid w:val="00320D60"/>
    <w:rsid w:val="003219D2"/>
    <w:rsid w:val="00323E09"/>
    <w:rsid w:val="00324F55"/>
    <w:rsid w:val="00334507"/>
    <w:rsid w:val="00334DB5"/>
    <w:rsid w:val="00336B31"/>
    <w:rsid w:val="003375CC"/>
    <w:rsid w:val="00337B90"/>
    <w:rsid w:val="003405DE"/>
    <w:rsid w:val="00340C4C"/>
    <w:rsid w:val="003419DC"/>
    <w:rsid w:val="003478D6"/>
    <w:rsid w:val="00350BB9"/>
    <w:rsid w:val="0035436F"/>
    <w:rsid w:val="003619C8"/>
    <w:rsid w:val="003625AB"/>
    <w:rsid w:val="00363688"/>
    <w:rsid w:val="00363FD3"/>
    <w:rsid w:val="003662B2"/>
    <w:rsid w:val="00366DB6"/>
    <w:rsid w:val="00372B25"/>
    <w:rsid w:val="003774AF"/>
    <w:rsid w:val="00377C62"/>
    <w:rsid w:val="0038039D"/>
    <w:rsid w:val="003843B2"/>
    <w:rsid w:val="0039037D"/>
    <w:rsid w:val="003908A9"/>
    <w:rsid w:val="00390F58"/>
    <w:rsid w:val="003A1022"/>
    <w:rsid w:val="003B09FC"/>
    <w:rsid w:val="003C15FB"/>
    <w:rsid w:val="003C39E1"/>
    <w:rsid w:val="003D3E2D"/>
    <w:rsid w:val="003E7B75"/>
    <w:rsid w:val="003F4497"/>
    <w:rsid w:val="003F47D5"/>
    <w:rsid w:val="00402D5A"/>
    <w:rsid w:val="00403CCA"/>
    <w:rsid w:val="00405B35"/>
    <w:rsid w:val="00414182"/>
    <w:rsid w:val="004142DE"/>
    <w:rsid w:val="0041622D"/>
    <w:rsid w:val="00423307"/>
    <w:rsid w:val="00423FC2"/>
    <w:rsid w:val="00425237"/>
    <w:rsid w:val="00427C90"/>
    <w:rsid w:val="004306A0"/>
    <w:rsid w:val="00441191"/>
    <w:rsid w:val="00446467"/>
    <w:rsid w:val="00451B41"/>
    <w:rsid w:val="00457EA1"/>
    <w:rsid w:val="004709E0"/>
    <w:rsid w:val="0048274B"/>
    <w:rsid w:val="004833C6"/>
    <w:rsid w:val="00485038"/>
    <w:rsid w:val="00487A3B"/>
    <w:rsid w:val="0049026B"/>
    <w:rsid w:val="00491E01"/>
    <w:rsid w:val="0049375A"/>
    <w:rsid w:val="004946A6"/>
    <w:rsid w:val="00496B01"/>
    <w:rsid w:val="004A2991"/>
    <w:rsid w:val="004A3FCA"/>
    <w:rsid w:val="004C13A2"/>
    <w:rsid w:val="004C259D"/>
    <w:rsid w:val="004C350E"/>
    <w:rsid w:val="004C611D"/>
    <w:rsid w:val="004E33D7"/>
    <w:rsid w:val="004E4048"/>
    <w:rsid w:val="00501810"/>
    <w:rsid w:val="005116E2"/>
    <w:rsid w:val="00520C6C"/>
    <w:rsid w:val="00525204"/>
    <w:rsid w:val="00533FE4"/>
    <w:rsid w:val="00534B6F"/>
    <w:rsid w:val="0054083D"/>
    <w:rsid w:val="0054156E"/>
    <w:rsid w:val="005452FE"/>
    <w:rsid w:val="00552B39"/>
    <w:rsid w:val="0055697F"/>
    <w:rsid w:val="00557D63"/>
    <w:rsid w:val="00567184"/>
    <w:rsid w:val="005679A0"/>
    <w:rsid w:val="00571C30"/>
    <w:rsid w:val="00573F20"/>
    <w:rsid w:val="00574E14"/>
    <w:rsid w:val="005806D4"/>
    <w:rsid w:val="005822A4"/>
    <w:rsid w:val="00586767"/>
    <w:rsid w:val="0059448A"/>
    <w:rsid w:val="005A0599"/>
    <w:rsid w:val="005A0623"/>
    <w:rsid w:val="005A3EBF"/>
    <w:rsid w:val="005B16B2"/>
    <w:rsid w:val="005C29C8"/>
    <w:rsid w:val="005C50B9"/>
    <w:rsid w:val="005C5386"/>
    <w:rsid w:val="005D150A"/>
    <w:rsid w:val="005D1CBC"/>
    <w:rsid w:val="005D4B34"/>
    <w:rsid w:val="005E615A"/>
    <w:rsid w:val="005F165E"/>
    <w:rsid w:val="005F45D9"/>
    <w:rsid w:val="006005CE"/>
    <w:rsid w:val="00602E83"/>
    <w:rsid w:val="00603E95"/>
    <w:rsid w:val="00606145"/>
    <w:rsid w:val="00607AB9"/>
    <w:rsid w:val="00611DB7"/>
    <w:rsid w:val="00615B72"/>
    <w:rsid w:val="006225DF"/>
    <w:rsid w:val="006237C7"/>
    <w:rsid w:val="006450FE"/>
    <w:rsid w:val="00661F1A"/>
    <w:rsid w:val="006716DE"/>
    <w:rsid w:val="00682EE8"/>
    <w:rsid w:val="00683623"/>
    <w:rsid w:val="00685E12"/>
    <w:rsid w:val="006902DE"/>
    <w:rsid w:val="0069093A"/>
    <w:rsid w:val="0069444D"/>
    <w:rsid w:val="0069615F"/>
    <w:rsid w:val="006A20A3"/>
    <w:rsid w:val="006A212D"/>
    <w:rsid w:val="006A67DA"/>
    <w:rsid w:val="006A7A6B"/>
    <w:rsid w:val="006B086F"/>
    <w:rsid w:val="006C06F2"/>
    <w:rsid w:val="006D699F"/>
    <w:rsid w:val="006E18C3"/>
    <w:rsid w:val="006E1D24"/>
    <w:rsid w:val="006E248B"/>
    <w:rsid w:val="006E6A7C"/>
    <w:rsid w:val="007018FD"/>
    <w:rsid w:val="00702284"/>
    <w:rsid w:val="00713C88"/>
    <w:rsid w:val="00725340"/>
    <w:rsid w:val="007337BA"/>
    <w:rsid w:val="007416C9"/>
    <w:rsid w:val="007452B4"/>
    <w:rsid w:val="00746482"/>
    <w:rsid w:val="0075253F"/>
    <w:rsid w:val="00766E33"/>
    <w:rsid w:val="007704FE"/>
    <w:rsid w:val="0078097D"/>
    <w:rsid w:val="0079345B"/>
    <w:rsid w:val="00793D4E"/>
    <w:rsid w:val="0079409D"/>
    <w:rsid w:val="007A3781"/>
    <w:rsid w:val="007A5B37"/>
    <w:rsid w:val="007C0588"/>
    <w:rsid w:val="007C0E9D"/>
    <w:rsid w:val="007C124E"/>
    <w:rsid w:val="007C1855"/>
    <w:rsid w:val="007C5F25"/>
    <w:rsid w:val="007D5651"/>
    <w:rsid w:val="007E40C3"/>
    <w:rsid w:val="007E55D0"/>
    <w:rsid w:val="007F1B97"/>
    <w:rsid w:val="007F5218"/>
    <w:rsid w:val="008116B0"/>
    <w:rsid w:val="00813BC9"/>
    <w:rsid w:val="008176E7"/>
    <w:rsid w:val="00822C19"/>
    <w:rsid w:val="008310FD"/>
    <w:rsid w:val="0083282D"/>
    <w:rsid w:val="00843219"/>
    <w:rsid w:val="008441B0"/>
    <w:rsid w:val="00852E4E"/>
    <w:rsid w:val="00855DDA"/>
    <w:rsid w:val="00860736"/>
    <w:rsid w:val="00862DB3"/>
    <w:rsid w:val="00864E0C"/>
    <w:rsid w:val="00865077"/>
    <w:rsid w:val="008669CE"/>
    <w:rsid w:val="00875D6F"/>
    <w:rsid w:val="00876B8E"/>
    <w:rsid w:val="00880203"/>
    <w:rsid w:val="00885595"/>
    <w:rsid w:val="00886C4C"/>
    <w:rsid w:val="00886FF3"/>
    <w:rsid w:val="008878F3"/>
    <w:rsid w:val="008A09BE"/>
    <w:rsid w:val="008A5176"/>
    <w:rsid w:val="008A7210"/>
    <w:rsid w:val="008A7DAF"/>
    <w:rsid w:val="008C7C47"/>
    <w:rsid w:val="008D572A"/>
    <w:rsid w:val="008D5919"/>
    <w:rsid w:val="008D5B11"/>
    <w:rsid w:val="008E1BD0"/>
    <w:rsid w:val="008E2403"/>
    <w:rsid w:val="008E3F04"/>
    <w:rsid w:val="008E5F27"/>
    <w:rsid w:val="008F3A07"/>
    <w:rsid w:val="008F5698"/>
    <w:rsid w:val="008F7B1D"/>
    <w:rsid w:val="00900540"/>
    <w:rsid w:val="00904A3E"/>
    <w:rsid w:val="0091698A"/>
    <w:rsid w:val="00921216"/>
    <w:rsid w:val="00930C83"/>
    <w:rsid w:val="00937245"/>
    <w:rsid w:val="00943A03"/>
    <w:rsid w:val="00944F74"/>
    <w:rsid w:val="0095380D"/>
    <w:rsid w:val="00955BBD"/>
    <w:rsid w:val="00956829"/>
    <w:rsid w:val="0095775C"/>
    <w:rsid w:val="00957E63"/>
    <w:rsid w:val="0096162B"/>
    <w:rsid w:val="0096309A"/>
    <w:rsid w:val="00963F32"/>
    <w:rsid w:val="00966A89"/>
    <w:rsid w:val="00970F03"/>
    <w:rsid w:val="00972DDA"/>
    <w:rsid w:val="00974104"/>
    <w:rsid w:val="0097558B"/>
    <w:rsid w:val="00985F09"/>
    <w:rsid w:val="009A4793"/>
    <w:rsid w:val="009A60AB"/>
    <w:rsid w:val="009B1415"/>
    <w:rsid w:val="009B21C1"/>
    <w:rsid w:val="009C4CD3"/>
    <w:rsid w:val="009D6441"/>
    <w:rsid w:val="009E2ACD"/>
    <w:rsid w:val="009E3808"/>
    <w:rsid w:val="009E3919"/>
    <w:rsid w:val="009F2323"/>
    <w:rsid w:val="009F33DD"/>
    <w:rsid w:val="009F3B2A"/>
    <w:rsid w:val="009F4CB4"/>
    <w:rsid w:val="00A0718A"/>
    <w:rsid w:val="00A07291"/>
    <w:rsid w:val="00A135E0"/>
    <w:rsid w:val="00A14383"/>
    <w:rsid w:val="00A16EBF"/>
    <w:rsid w:val="00A221FD"/>
    <w:rsid w:val="00A229B5"/>
    <w:rsid w:val="00A24371"/>
    <w:rsid w:val="00A26E54"/>
    <w:rsid w:val="00A31E87"/>
    <w:rsid w:val="00A4296D"/>
    <w:rsid w:val="00A518F1"/>
    <w:rsid w:val="00A56B52"/>
    <w:rsid w:val="00A666F4"/>
    <w:rsid w:val="00A67D6E"/>
    <w:rsid w:val="00A73FF8"/>
    <w:rsid w:val="00A7761A"/>
    <w:rsid w:val="00A81BBE"/>
    <w:rsid w:val="00A909E2"/>
    <w:rsid w:val="00A90F16"/>
    <w:rsid w:val="00AA085D"/>
    <w:rsid w:val="00AB7872"/>
    <w:rsid w:val="00AC77B7"/>
    <w:rsid w:val="00AD1CB7"/>
    <w:rsid w:val="00AD2E1A"/>
    <w:rsid w:val="00AD38D3"/>
    <w:rsid w:val="00AD4967"/>
    <w:rsid w:val="00AD5B3B"/>
    <w:rsid w:val="00AD5F70"/>
    <w:rsid w:val="00AE2D9A"/>
    <w:rsid w:val="00AE3184"/>
    <w:rsid w:val="00AE3880"/>
    <w:rsid w:val="00B03FE0"/>
    <w:rsid w:val="00B1210F"/>
    <w:rsid w:val="00B12258"/>
    <w:rsid w:val="00B153B2"/>
    <w:rsid w:val="00B173A6"/>
    <w:rsid w:val="00B23DC4"/>
    <w:rsid w:val="00B248CB"/>
    <w:rsid w:val="00B26287"/>
    <w:rsid w:val="00B31228"/>
    <w:rsid w:val="00B43420"/>
    <w:rsid w:val="00B44184"/>
    <w:rsid w:val="00B46766"/>
    <w:rsid w:val="00B62759"/>
    <w:rsid w:val="00B77A49"/>
    <w:rsid w:val="00B77D60"/>
    <w:rsid w:val="00B8133D"/>
    <w:rsid w:val="00B823B0"/>
    <w:rsid w:val="00B87561"/>
    <w:rsid w:val="00B90F04"/>
    <w:rsid w:val="00B95906"/>
    <w:rsid w:val="00BA306E"/>
    <w:rsid w:val="00BB4B4B"/>
    <w:rsid w:val="00BB79D8"/>
    <w:rsid w:val="00BC0999"/>
    <w:rsid w:val="00BC1A60"/>
    <w:rsid w:val="00BD07FD"/>
    <w:rsid w:val="00BD1C30"/>
    <w:rsid w:val="00BD400A"/>
    <w:rsid w:val="00BE0339"/>
    <w:rsid w:val="00BE0C27"/>
    <w:rsid w:val="00BE0F31"/>
    <w:rsid w:val="00BF016B"/>
    <w:rsid w:val="00C041AF"/>
    <w:rsid w:val="00C06DC6"/>
    <w:rsid w:val="00C13322"/>
    <w:rsid w:val="00C161EA"/>
    <w:rsid w:val="00C2338A"/>
    <w:rsid w:val="00C25E73"/>
    <w:rsid w:val="00C25FD6"/>
    <w:rsid w:val="00C260B4"/>
    <w:rsid w:val="00C27B74"/>
    <w:rsid w:val="00C36FD7"/>
    <w:rsid w:val="00C546D5"/>
    <w:rsid w:val="00C571A6"/>
    <w:rsid w:val="00C62BB4"/>
    <w:rsid w:val="00C658A5"/>
    <w:rsid w:val="00C67A03"/>
    <w:rsid w:val="00C74186"/>
    <w:rsid w:val="00C741E1"/>
    <w:rsid w:val="00C80B8D"/>
    <w:rsid w:val="00C8217D"/>
    <w:rsid w:val="00C91508"/>
    <w:rsid w:val="00C91D6A"/>
    <w:rsid w:val="00C9253C"/>
    <w:rsid w:val="00C92BD3"/>
    <w:rsid w:val="00C93CDD"/>
    <w:rsid w:val="00CB1162"/>
    <w:rsid w:val="00CB299E"/>
    <w:rsid w:val="00CC0F54"/>
    <w:rsid w:val="00CE2754"/>
    <w:rsid w:val="00CF0CBC"/>
    <w:rsid w:val="00D019A0"/>
    <w:rsid w:val="00D0493E"/>
    <w:rsid w:val="00D11AA2"/>
    <w:rsid w:val="00D13D5F"/>
    <w:rsid w:val="00D16317"/>
    <w:rsid w:val="00D17C5A"/>
    <w:rsid w:val="00D203C2"/>
    <w:rsid w:val="00D22E06"/>
    <w:rsid w:val="00D359BE"/>
    <w:rsid w:val="00D4106A"/>
    <w:rsid w:val="00D41BF7"/>
    <w:rsid w:val="00D52C58"/>
    <w:rsid w:val="00D61B8F"/>
    <w:rsid w:val="00D6329D"/>
    <w:rsid w:val="00D727C2"/>
    <w:rsid w:val="00D8344B"/>
    <w:rsid w:val="00D8402C"/>
    <w:rsid w:val="00D840F8"/>
    <w:rsid w:val="00D86AA0"/>
    <w:rsid w:val="00D87675"/>
    <w:rsid w:val="00D8772D"/>
    <w:rsid w:val="00D9668E"/>
    <w:rsid w:val="00DA141E"/>
    <w:rsid w:val="00DA578D"/>
    <w:rsid w:val="00DB0676"/>
    <w:rsid w:val="00DC18AB"/>
    <w:rsid w:val="00DC648F"/>
    <w:rsid w:val="00DC6E78"/>
    <w:rsid w:val="00DC7B02"/>
    <w:rsid w:val="00DD2B2B"/>
    <w:rsid w:val="00DD2E8C"/>
    <w:rsid w:val="00DE0604"/>
    <w:rsid w:val="00DF0882"/>
    <w:rsid w:val="00DF679B"/>
    <w:rsid w:val="00DF6CA8"/>
    <w:rsid w:val="00DF7992"/>
    <w:rsid w:val="00E06618"/>
    <w:rsid w:val="00E21C0E"/>
    <w:rsid w:val="00E36FBF"/>
    <w:rsid w:val="00E37D1E"/>
    <w:rsid w:val="00E4113E"/>
    <w:rsid w:val="00E43C15"/>
    <w:rsid w:val="00E57112"/>
    <w:rsid w:val="00E623DC"/>
    <w:rsid w:val="00E72CB1"/>
    <w:rsid w:val="00E861F9"/>
    <w:rsid w:val="00E914DA"/>
    <w:rsid w:val="00E91A75"/>
    <w:rsid w:val="00E95D2E"/>
    <w:rsid w:val="00EA0652"/>
    <w:rsid w:val="00EA0C89"/>
    <w:rsid w:val="00EA2C4C"/>
    <w:rsid w:val="00EB08DA"/>
    <w:rsid w:val="00EB13BF"/>
    <w:rsid w:val="00EB5FC5"/>
    <w:rsid w:val="00EC1EFE"/>
    <w:rsid w:val="00ED5F83"/>
    <w:rsid w:val="00EE40BF"/>
    <w:rsid w:val="00EE55F6"/>
    <w:rsid w:val="00EF623D"/>
    <w:rsid w:val="00EF7ADB"/>
    <w:rsid w:val="00F03A2A"/>
    <w:rsid w:val="00F03FA1"/>
    <w:rsid w:val="00F111DE"/>
    <w:rsid w:val="00F20859"/>
    <w:rsid w:val="00F30FA4"/>
    <w:rsid w:val="00F31176"/>
    <w:rsid w:val="00F372FA"/>
    <w:rsid w:val="00F37821"/>
    <w:rsid w:val="00F41BF6"/>
    <w:rsid w:val="00F444FA"/>
    <w:rsid w:val="00F53B4C"/>
    <w:rsid w:val="00F56E6C"/>
    <w:rsid w:val="00F578CB"/>
    <w:rsid w:val="00F61483"/>
    <w:rsid w:val="00F65954"/>
    <w:rsid w:val="00F7091F"/>
    <w:rsid w:val="00F77DA7"/>
    <w:rsid w:val="00F802C1"/>
    <w:rsid w:val="00F810DD"/>
    <w:rsid w:val="00F81926"/>
    <w:rsid w:val="00F93E10"/>
    <w:rsid w:val="00FA026A"/>
    <w:rsid w:val="00FA1455"/>
    <w:rsid w:val="00FA60EA"/>
    <w:rsid w:val="00FB5374"/>
    <w:rsid w:val="00FB5C83"/>
    <w:rsid w:val="00FB76FF"/>
    <w:rsid w:val="00FC518C"/>
    <w:rsid w:val="00FC6866"/>
    <w:rsid w:val="00FC6A91"/>
    <w:rsid w:val="00FC7B46"/>
    <w:rsid w:val="00FD1630"/>
    <w:rsid w:val="00FD2006"/>
    <w:rsid w:val="00FF301F"/>
    <w:rsid w:val="075767DD"/>
    <w:rsid w:val="091908A1"/>
    <w:rsid w:val="16A172EB"/>
    <w:rsid w:val="1DEE5960"/>
    <w:rsid w:val="25DBBE1A"/>
    <w:rsid w:val="28AF5E12"/>
    <w:rsid w:val="2D771E5B"/>
    <w:rsid w:val="3F8E69F2"/>
    <w:rsid w:val="5296AFEF"/>
    <w:rsid w:val="620ACA25"/>
    <w:rsid w:val="6FBB98CD"/>
    <w:rsid w:val="7AD92C6F"/>
    <w:rsid w:val="7E85B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A80163"/>
  <w15:chartTrackingRefBased/>
  <w15:docId w15:val="{B12DA5B8-B324-4D93-BB0C-1920F008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A9"/>
    <w:pPr>
      <w:widowControl w:val="0"/>
      <w:spacing w:line="240" w:lineRule="atLeast"/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487A3B"/>
    <w:pPr>
      <w:keepNext/>
      <w:numPr>
        <w:numId w:val="1"/>
      </w:numPr>
      <w:spacing w:before="48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FA1455"/>
    <w:pPr>
      <w:numPr>
        <w:ilvl w:val="2"/>
        <w:numId w:val="3"/>
      </w:numPr>
      <w:spacing w:before="120"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rsid w:val="00FA1455"/>
    <w:pPr>
      <w:numPr>
        <w:ilvl w:val="3"/>
        <w:numId w:val="4"/>
      </w:numPr>
      <w:spacing w:before="24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WW-Textebrut">
    <w:name w:val="WW-Texte brut"/>
    <w:basedOn w:val="Normal"/>
    <w:pPr>
      <w:widowControl/>
      <w:suppressAutoHyphens/>
      <w:spacing w:line="240" w:lineRule="auto"/>
    </w:pPr>
    <w:rPr>
      <w:rFonts w:ascii="Courier New" w:hAnsi="Courier New"/>
      <w:sz w:val="20"/>
      <w:lang w:val="fr-FR"/>
    </w:rPr>
  </w:style>
  <w:style w:type="paragraph" w:styleId="BodyText3">
    <w:name w:val="Body Text 3"/>
    <w:basedOn w:val="Normal"/>
    <w:semiHidden/>
    <w:pPr>
      <w:suppressAutoHyphens/>
    </w:pPr>
    <w:rPr>
      <w:lang w:val="fr-FR"/>
    </w:rPr>
  </w:style>
  <w:style w:type="paragraph" w:styleId="ListParagraph">
    <w:name w:val="List Paragraph"/>
    <w:basedOn w:val="Normal"/>
    <w:uiPriority w:val="34"/>
    <w:qFormat/>
    <w:rsid w:val="00FB76FF"/>
    <w:pPr>
      <w:widowControl/>
      <w:spacing w:after="40" w:line="240" w:lineRule="auto"/>
      <w:ind w:left="720"/>
      <w:contextualSpacing/>
      <w:jc w:val="left"/>
    </w:pPr>
    <w:rPr>
      <w:rFonts w:ascii="Calibri" w:eastAsia="Calibri" w:hAnsi="Calibri"/>
      <w:szCs w:val="22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0540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66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9C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9C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9CE"/>
    <w:rPr>
      <w:b/>
      <w:bCs/>
      <w:lang w:val="en-US" w:eastAsia="en-US"/>
    </w:rPr>
  </w:style>
  <w:style w:type="character" w:styleId="Emphasis">
    <w:name w:val="Emphasis"/>
    <w:basedOn w:val="DefaultParagraphFont"/>
    <w:uiPriority w:val="20"/>
    <w:qFormat/>
    <w:rsid w:val="00BB4B4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87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%20Padre\Documents\Mod&#232;les%20Office%20personnalis&#233;s\Correction%20-%20Plan_de_Developpement_Logiciel%20-%20Groupe%20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FBE02AF4041489E3D2417332A022C" ma:contentTypeVersion="7" ma:contentTypeDescription="Create a new document." ma:contentTypeScope="" ma:versionID="aaeea90e8a09e6df4126896fc2622bc5">
  <xsd:schema xmlns:xsd="http://www.w3.org/2001/XMLSchema" xmlns:xs="http://www.w3.org/2001/XMLSchema" xmlns:p="http://schemas.microsoft.com/office/2006/metadata/properties" xmlns:ns2="f47039a3-0c7c-4841-80fd-202ea2c74561" targetNamespace="http://schemas.microsoft.com/office/2006/metadata/properties" ma:root="true" ma:fieldsID="c6c5dfd936e39f21fa2ae7c50d083b6d" ns2:_="">
    <xsd:import namespace="f47039a3-0c7c-4841-80fd-202ea2c745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039a3-0c7c-4841-80fd-202ea2c74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D5DD5-61FA-439B-A466-6E4685AEA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6C3840-4C89-42B5-A450-0DE29C9D8A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CEFC6-B88D-487B-8A34-32DD68365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039a3-0c7c-4841-80fd-202ea2c74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B8FCF4-13B5-4D5B-9B59-7408F724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Correction - Plan_de_Developpement_Logiciel - Groupe 1.dotx</Template>
  <TotalTime>326</TotalTime>
  <Pages>17</Pages>
  <Words>2467</Words>
  <Characters>13571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Modèle des cas d'utilisation</vt:lpstr>
    </vt:vector>
  </TitlesOfParts>
  <Company>ISI3BE3</Company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des cas d'utilisation</dc:title>
  <dc:subject>PEACH</dc:subject>
  <dc:creator>Le Padre</dc:creator>
  <cp:keywords/>
  <dc:description/>
  <cp:lastModifiedBy>Sébastien Lalonde</cp:lastModifiedBy>
  <cp:revision>234</cp:revision>
  <cp:lastPrinted>2000-03-15T14:01:00Z</cp:lastPrinted>
  <dcterms:created xsi:type="dcterms:W3CDTF">2020-05-24T22:29:00Z</dcterms:created>
  <dcterms:modified xsi:type="dcterms:W3CDTF">2020-05-28T00:52:00Z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0x010100918FBE02AF4041489E3D2417332A022C</vt:lpwstr>
  </property>
</Properties>
</file>